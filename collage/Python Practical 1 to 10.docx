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03CB6" w14:textId="0F85CDB0" w:rsidR="007C09B5" w:rsidRDefault="007C09B5" w:rsidP="007C09B5">
      <w:pPr>
        <w:pStyle w:val="Title"/>
      </w:pPr>
      <w:r>
        <w:rPr>
          <w:noProof/>
        </w:rPr>
        <w:drawing>
          <wp:inline distT="0" distB="0" distL="0" distR="0" wp14:anchorId="1B309BED" wp14:editId="32DA9569">
            <wp:extent cx="3657600" cy="36576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AF1B595" w14:textId="27527F09" w:rsidR="00C6554A" w:rsidRDefault="0078198E" w:rsidP="007C09B5">
      <w:pPr>
        <w:pStyle w:val="Title"/>
      </w:pPr>
      <w:r>
        <w:t>Python Practical’s</w:t>
      </w:r>
    </w:p>
    <w:p w14:paraId="35DC35BD" w14:textId="77777777" w:rsidR="007E1F9D" w:rsidRDefault="0078198E" w:rsidP="00D625B6">
      <w:pPr>
        <w:pStyle w:val="ContactInfo"/>
      </w:pPr>
      <w:r>
        <w:t>Smit Joshi</w:t>
      </w:r>
      <w:r w:rsidR="00C6554A">
        <w:t xml:space="preserve"> |</w:t>
      </w:r>
      <w:r w:rsidR="00C6554A" w:rsidRPr="00D5413C">
        <w:t xml:space="preserve"> </w:t>
      </w:r>
      <w:r>
        <w:t>20-07-2023</w:t>
      </w:r>
    </w:p>
    <w:p w14:paraId="7B2855C0" w14:textId="77777777" w:rsidR="007E1F9D" w:rsidRDefault="007E1F9D" w:rsidP="00D625B6">
      <w:pPr>
        <w:pStyle w:val="ContactInfo"/>
      </w:pPr>
    </w:p>
    <w:p w14:paraId="56E4D508" w14:textId="2A1FCDBE" w:rsidR="00D625B6" w:rsidRDefault="00C6554A" w:rsidP="007E1F9D">
      <w:pPr>
        <w:pStyle w:val="ContactInfo"/>
        <w:jc w:val="left"/>
      </w:pPr>
      <w:r>
        <w:br w:type="page"/>
      </w:r>
    </w:p>
    <w:p w14:paraId="701D6305" w14:textId="3FB25202" w:rsidR="00D625B6" w:rsidRDefault="00D625B6" w:rsidP="00D625B6">
      <w:pPr>
        <w:pStyle w:val="Heading1"/>
      </w:pPr>
      <w:r>
        <w:lastRenderedPageBreak/>
        <w:t>Practical 1</w:t>
      </w:r>
    </w:p>
    <w:p w14:paraId="19097B82" w14:textId="52B3CDA3" w:rsidR="0078198E" w:rsidRPr="0078198E" w:rsidRDefault="0078198E" w:rsidP="002370AF">
      <w:pPr>
        <w:pStyle w:val="Heading2"/>
      </w:pPr>
      <w:r>
        <w:t>W</w:t>
      </w:r>
      <w:r w:rsidRPr="0078198E">
        <w:t>rite a program to print numbers from 1 to 50</w:t>
      </w:r>
    </w:p>
    <w:p w14:paraId="3D441D46" w14:textId="0C829056" w:rsidR="00C6554A" w:rsidRDefault="0078198E" w:rsidP="009B39C5">
      <w:pPr>
        <w:pStyle w:val="ListBullet"/>
        <w:numPr>
          <w:ilvl w:val="0"/>
          <w:numId w:val="0"/>
        </w:numPr>
        <w:ind w:left="720"/>
        <w:jc w:val="center"/>
      </w:pPr>
      <w:r w:rsidRPr="0078198E">
        <w:drawing>
          <wp:inline distT="0" distB="0" distL="0" distR="0" wp14:anchorId="07E7EE84" wp14:editId="32055D45">
            <wp:extent cx="4663844" cy="3383573"/>
            <wp:effectExtent l="19050" t="19050" r="22860" b="26670"/>
            <wp:docPr id="126286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685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383573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171763" w14:textId="77777777" w:rsidR="0078198E" w:rsidRPr="00514122" w:rsidRDefault="0078198E" w:rsidP="002370AF">
      <w:pPr>
        <w:pStyle w:val="ListBullet"/>
        <w:numPr>
          <w:ilvl w:val="0"/>
          <w:numId w:val="0"/>
        </w:numPr>
      </w:pPr>
    </w:p>
    <w:p w14:paraId="3217EB50" w14:textId="40D0D9C9" w:rsidR="00D625B6" w:rsidRDefault="00D625B6" w:rsidP="00D625B6">
      <w:pPr>
        <w:pStyle w:val="Heading1"/>
      </w:pPr>
      <w:r>
        <w:lastRenderedPageBreak/>
        <w:t xml:space="preserve">Practical </w:t>
      </w:r>
      <w:r>
        <w:t>2</w:t>
      </w:r>
    </w:p>
    <w:p w14:paraId="7923EA4E" w14:textId="66003C58" w:rsidR="00C6554A" w:rsidRPr="00D5413C" w:rsidRDefault="002370AF" w:rsidP="00C6554A">
      <w:pPr>
        <w:pStyle w:val="Heading2"/>
      </w:pPr>
      <w:r w:rsidRPr="002370AF">
        <w:t>Write a program to print all the numbers b/w 11 to 100 which are multiple of 7</w:t>
      </w:r>
    </w:p>
    <w:p w14:paraId="54E90166" w14:textId="62DE0810" w:rsidR="002C74C0" w:rsidRDefault="002370AF" w:rsidP="009B39C5">
      <w:pPr>
        <w:jc w:val="center"/>
      </w:pPr>
      <w:r>
        <w:rPr>
          <w:noProof/>
        </w:rPr>
        <w:drawing>
          <wp:inline distT="0" distB="0" distL="0" distR="0" wp14:anchorId="7AE847CB" wp14:editId="12D800A7">
            <wp:extent cx="5486400" cy="3750945"/>
            <wp:effectExtent l="19050" t="19050" r="19050" b="20955"/>
            <wp:docPr id="208150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045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094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D38D5C" w14:textId="77777777" w:rsidR="002370AF" w:rsidRDefault="002370AF" w:rsidP="002370AF"/>
    <w:p w14:paraId="574A7143" w14:textId="333F02D3" w:rsidR="00D625B6" w:rsidRDefault="00D625B6" w:rsidP="00D625B6">
      <w:pPr>
        <w:pStyle w:val="Heading1"/>
      </w:pPr>
      <w:r>
        <w:lastRenderedPageBreak/>
        <w:t xml:space="preserve">Practical </w:t>
      </w:r>
      <w:r>
        <w:t>3</w:t>
      </w:r>
    </w:p>
    <w:p w14:paraId="7D8D8EFE" w14:textId="273FD7E7" w:rsidR="002370AF" w:rsidRDefault="002370AF" w:rsidP="002370AF">
      <w:pPr>
        <w:pStyle w:val="Heading2"/>
      </w:pPr>
      <w:r w:rsidRPr="002370AF">
        <w:t>Write any Program to print numbers from 75 to 21 in reverse order</w:t>
      </w:r>
    </w:p>
    <w:p w14:paraId="6C402A1F" w14:textId="59AB2D81" w:rsidR="002370AF" w:rsidRDefault="002370AF" w:rsidP="009B39C5">
      <w:pPr>
        <w:jc w:val="center"/>
      </w:pPr>
      <w:r>
        <w:rPr>
          <w:noProof/>
        </w:rPr>
        <w:drawing>
          <wp:inline distT="0" distB="0" distL="0" distR="0" wp14:anchorId="16FD99EA" wp14:editId="039DBF51">
            <wp:extent cx="5486400" cy="3625215"/>
            <wp:effectExtent l="19050" t="19050" r="19050" b="13335"/>
            <wp:docPr id="1554854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548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521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E12F38" w14:textId="77777777" w:rsidR="002370AF" w:rsidRDefault="002370AF" w:rsidP="002370AF"/>
    <w:p w14:paraId="7C657163" w14:textId="77777777" w:rsidR="002370AF" w:rsidRDefault="002370AF" w:rsidP="002370AF"/>
    <w:p w14:paraId="5223E7CA" w14:textId="06A2687E" w:rsidR="00D625B6" w:rsidRDefault="00D625B6" w:rsidP="00D625B6">
      <w:pPr>
        <w:pStyle w:val="Heading1"/>
      </w:pPr>
      <w:r>
        <w:lastRenderedPageBreak/>
        <w:t xml:space="preserve">Practical </w:t>
      </w:r>
      <w:r>
        <w:t>4</w:t>
      </w:r>
    </w:p>
    <w:p w14:paraId="7285B721" w14:textId="135C2C80" w:rsidR="002370AF" w:rsidRDefault="002370AF" w:rsidP="002370AF">
      <w:pPr>
        <w:pStyle w:val="Heading2"/>
      </w:pPr>
      <w:r>
        <w:t xml:space="preserve"># Write a program to get 3 numbers from </w:t>
      </w:r>
      <w:r>
        <w:t>USER AND</w:t>
      </w:r>
      <w:r>
        <w:t xml:space="preserve"> find the largest number from it and print the result</w:t>
      </w:r>
    </w:p>
    <w:p w14:paraId="699A23CF" w14:textId="50C617C4" w:rsidR="002370AF" w:rsidRDefault="002370AF" w:rsidP="009B39C5">
      <w:pPr>
        <w:jc w:val="center"/>
      </w:pPr>
      <w:r>
        <w:rPr>
          <w:noProof/>
        </w:rPr>
        <w:drawing>
          <wp:inline distT="0" distB="0" distL="0" distR="0" wp14:anchorId="5A8AA31A" wp14:editId="55C14630">
            <wp:extent cx="5486400" cy="4843780"/>
            <wp:effectExtent l="19050" t="19050" r="19050" b="13970"/>
            <wp:docPr id="123934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475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4378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A8DC9A" w14:textId="77777777" w:rsidR="002370AF" w:rsidRDefault="002370AF" w:rsidP="002370AF"/>
    <w:p w14:paraId="0EEB19F6" w14:textId="1CA8EDC0" w:rsidR="0065633B" w:rsidRDefault="0065633B" w:rsidP="0065633B">
      <w:pPr>
        <w:pStyle w:val="Heading1"/>
      </w:pPr>
      <w:r>
        <w:lastRenderedPageBreak/>
        <w:t xml:space="preserve">Practical </w:t>
      </w:r>
      <w:r>
        <w:t>5</w:t>
      </w:r>
    </w:p>
    <w:p w14:paraId="2FBA7389" w14:textId="2820D729" w:rsidR="00583490" w:rsidRDefault="00583490" w:rsidP="00583490">
      <w:pPr>
        <w:pStyle w:val="Heading2"/>
      </w:pPr>
      <w:r>
        <w:t># Write a program to take percentage of student as an input and display the grade of student</w:t>
      </w:r>
    </w:p>
    <w:p w14:paraId="306A42D9" w14:textId="36E2A400" w:rsidR="00583490" w:rsidRPr="00583490" w:rsidRDefault="00583490" w:rsidP="00583490">
      <w:pPr>
        <w:pStyle w:val="Heading2"/>
        <w:rPr>
          <w:sz w:val="22"/>
          <w:szCs w:val="20"/>
        </w:rPr>
      </w:pPr>
      <w:r w:rsidRPr="00583490">
        <w:rPr>
          <w:sz w:val="22"/>
          <w:szCs w:val="20"/>
        </w:rPr>
        <w:t>if per &gt;=85 Grade A</w:t>
      </w:r>
    </w:p>
    <w:p w14:paraId="77935E23" w14:textId="7FC529E0" w:rsidR="00583490" w:rsidRPr="00583490" w:rsidRDefault="00583490" w:rsidP="00583490">
      <w:pPr>
        <w:pStyle w:val="Heading2"/>
        <w:rPr>
          <w:sz w:val="22"/>
          <w:szCs w:val="20"/>
        </w:rPr>
      </w:pPr>
      <w:r w:rsidRPr="00583490">
        <w:rPr>
          <w:sz w:val="22"/>
          <w:szCs w:val="20"/>
        </w:rPr>
        <w:t>per &gt;=75 and &lt;85 Grade B</w:t>
      </w:r>
    </w:p>
    <w:p w14:paraId="6B8F66B7" w14:textId="49E46292" w:rsidR="00583490" w:rsidRPr="00583490" w:rsidRDefault="00583490" w:rsidP="00583490">
      <w:pPr>
        <w:pStyle w:val="Heading2"/>
        <w:rPr>
          <w:sz w:val="22"/>
          <w:szCs w:val="20"/>
        </w:rPr>
      </w:pPr>
      <w:r w:rsidRPr="00583490">
        <w:rPr>
          <w:sz w:val="22"/>
          <w:szCs w:val="20"/>
        </w:rPr>
        <w:t>per &gt;=65 and &lt;75 Grade C</w:t>
      </w:r>
    </w:p>
    <w:p w14:paraId="77645A03" w14:textId="59A65FF7" w:rsidR="00583490" w:rsidRPr="00583490" w:rsidRDefault="00583490" w:rsidP="00583490">
      <w:pPr>
        <w:pStyle w:val="Heading2"/>
        <w:rPr>
          <w:sz w:val="22"/>
          <w:szCs w:val="20"/>
        </w:rPr>
      </w:pPr>
      <w:r w:rsidRPr="00583490">
        <w:rPr>
          <w:sz w:val="22"/>
          <w:szCs w:val="20"/>
        </w:rPr>
        <w:t>per &gt;=55 and &lt;65 Grade D</w:t>
      </w:r>
    </w:p>
    <w:p w14:paraId="5FDE15B5" w14:textId="5EBC7A45" w:rsidR="00583490" w:rsidRPr="00583490" w:rsidRDefault="00583490" w:rsidP="00583490">
      <w:pPr>
        <w:pStyle w:val="Heading2"/>
        <w:rPr>
          <w:sz w:val="22"/>
          <w:szCs w:val="20"/>
        </w:rPr>
      </w:pPr>
      <w:r w:rsidRPr="00583490">
        <w:rPr>
          <w:sz w:val="22"/>
          <w:szCs w:val="20"/>
        </w:rPr>
        <w:t>per &gt;=40 and &lt;55 grade E</w:t>
      </w:r>
    </w:p>
    <w:p w14:paraId="22FEC7F8" w14:textId="7FAB8659" w:rsidR="002370AF" w:rsidRPr="00583490" w:rsidRDefault="00583490" w:rsidP="00583490">
      <w:pPr>
        <w:pStyle w:val="Heading2"/>
        <w:rPr>
          <w:sz w:val="22"/>
          <w:szCs w:val="20"/>
        </w:rPr>
      </w:pPr>
      <w:r w:rsidRPr="00583490">
        <w:rPr>
          <w:sz w:val="22"/>
          <w:szCs w:val="20"/>
        </w:rPr>
        <w:t>per &lt;40 Grade F</w:t>
      </w:r>
    </w:p>
    <w:p w14:paraId="559CF55F" w14:textId="75195938" w:rsidR="00583490" w:rsidRDefault="00583490" w:rsidP="009B39C5">
      <w:pPr>
        <w:jc w:val="center"/>
      </w:pPr>
      <w:r>
        <w:rPr>
          <w:noProof/>
        </w:rPr>
        <w:drawing>
          <wp:inline distT="0" distB="0" distL="0" distR="0" wp14:anchorId="6880BA38" wp14:editId="72AE8F61">
            <wp:extent cx="5486400" cy="5784215"/>
            <wp:effectExtent l="19050" t="19050" r="19050" b="26035"/>
            <wp:docPr id="857100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004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8421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8BBF37" w14:textId="77777777" w:rsidR="00583490" w:rsidRDefault="00583490" w:rsidP="00583490"/>
    <w:p w14:paraId="076D388E" w14:textId="35990887" w:rsidR="00711061" w:rsidRDefault="00711061" w:rsidP="00711061">
      <w:pPr>
        <w:pStyle w:val="Heading1"/>
      </w:pPr>
      <w:r>
        <w:t xml:space="preserve">Practical </w:t>
      </w:r>
      <w:r>
        <w:t>6</w:t>
      </w:r>
    </w:p>
    <w:p w14:paraId="6E273C8C" w14:textId="7CA956A0" w:rsidR="00583490" w:rsidRDefault="00583490" w:rsidP="00583490">
      <w:pPr>
        <w:pStyle w:val="Heading2"/>
      </w:pPr>
      <w:r>
        <w:t># Write a program to take input from user and find wheather the number is even or odd</w:t>
      </w:r>
    </w:p>
    <w:p w14:paraId="7A463395" w14:textId="7447B93E" w:rsidR="00583490" w:rsidRDefault="00583490" w:rsidP="009B39C5">
      <w:pPr>
        <w:jc w:val="center"/>
      </w:pPr>
      <w:r>
        <w:rPr>
          <w:noProof/>
        </w:rPr>
        <w:drawing>
          <wp:inline distT="0" distB="0" distL="0" distR="0" wp14:anchorId="7E9A65B9" wp14:editId="2DBF6451">
            <wp:extent cx="5486400" cy="3846195"/>
            <wp:effectExtent l="19050" t="19050" r="19050" b="20955"/>
            <wp:docPr id="160409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934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619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77B54D" w14:textId="77777777" w:rsidR="00583490" w:rsidRDefault="00583490" w:rsidP="00583490"/>
    <w:p w14:paraId="42FA24C3" w14:textId="59675DBA" w:rsidR="005E0490" w:rsidRDefault="005E0490" w:rsidP="005E0490">
      <w:pPr>
        <w:pStyle w:val="Heading1"/>
      </w:pPr>
      <w:r>
        <w:lastRenderedPageBreak/>
        <w:t xml:space="preserve">Practical </w:t>
      </w:r>
      <w:r>
        <w:t>7</w:t>
      </w:r>
    </w:p>
    <w:p w14:paraId="57A37BE9" w14:textId="280AD780" w:rsidR="00583490" w:rsidRDefault="00583490" w:rsidP="00583490">
      <w:pPr>
        <w:pStyle w:val="Heading2"/>
      </w:pPr>
      <w:r>
        <w:t>#Write a program to take 7 numbers from user and</w:t>
      </w:r>
      <w:r>
        <w:t xml:space="preserve"> </w:t>
      </w:r>
      <w:r>
        <w:t xml:space="preserve">calculate the sum of </w:t>
      </w:r>
      <w:r>
        <w:t>THOSE 7 NUMBERS &amp; DISPLAY RESULTS</w:t>
      </w:r>
    </w:p>
    <w:p w14:paraId="1ED571FB" w14:textId="11488E02" w:rsidR="00583490" w:rsidRDefault="00583490" w:rsidP="009B39C5">
      <w:pPr>
        <w:jc w:val="center"/>
      </w:pPr>
      <w:r>
        <w:rPr>
          <w:noProof/>
        </w:rPr>
        <w:drawing>
          <wp:inline distT="0" distB="0" distL="0" distR="0" wp14:anchorId="277CAC15" wp14:editId="22783671">
            <wp:extent cx="5486400" cy="4707255"/>
            <wp:effectExtent l="19050" t="19050" r="19050" b="17145"/>
            <wp:docPr id="178192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294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725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96EDAE" w14:textId="77777777" w:rsidR="00583490" w:rsidRDefault="00583490" w:rsidP="00583490"/>
    <w:p w14:paraId="28169E0C" w14:textId="1F321DF5" w:rsidR="0037025C" w:rsidRDefault="0037025C" w:rsidP="0037025C">
      <w:pPr>
        <w:pStyle w:val="Heading1"/>
      </w:pPr>
      <w:r>
        <w:lastRenderedPageBreak/>
        <w:t xml:space="preserve">Practical </w:t>
      </w:r>
      <w:r>
        <w:t>8</w:t>
      </w:r>
    </w:p>
    <w:p w14:paraId="2021FAAC" w14:textId="40195D21" w:rsidR="00583490" w:rsidRDefault="005E0231" w:rsidP="005E0231">
      <w:pPr>
        <w:pStyle w:val="Heading2"/>
      </w:pPr>
      <w:r w:rsidRPr="005E0231">
        <w:t># Write a program to calculate sum of all the numbers b/w 71 to 80</w:t>
      </w:r>
    </w:p>
    <w:p w14:paraId="486CF89F" w14:textId="6D3C259C" w:rsidR="005E0231" w:rsidRDefault="005E0231" w:rsidP="009B39C5">
      <w:pPr>
        <w:jc w:val="center"/>
      </w:pPr>
      <w:r>
        <w:rPr>
          <w:noProof/>
        </w:rPr>
        <w:drawing>
          <wp:inline distT="0" distB="0" distL="0" distR="0" wp14:anchorId="377BBD58" wp14:editId="78CD5DAC">
            <wp:extent cx="5486400" cy="2977515"/>
            <wp:effectExtent l="19050" t="19050" r="19050" b="13335"/>
            <wp:docPr id="103946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669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751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14EDBA" w14:textId="77777777" w:rsidR="005E0231" w:rsidRDefault="005E0231" w:rsidP="005E0231"/>
    <w:p w14:paraId="082359DC" w14:textId="1247579B" w:rsidR="002A066C" w:rsidRDefault="002A066C" w:rsidP="002A066C">
      <w:pPr>
        <w:pStyle w:val="Heading1"/>
      </w:pPr>
      <w:r>
        <w:lastRenderedPageBreak/>
        <w:t xml:space="preserve">Practical </w:t>
      </w:r>
      <w:r>
        <w:t>9</w:t>
      </w:r>
    </w:p>
    <w:p w14:paraId="3E91C82F" w14:textId="15D0D90C" w:rsidR="005E0231" w:rsidRDefault="005E0231" w:rsidP="005E0231">
      <w:pPr>
        <w:pStyle w:val="Heading2"/>
      </w:pPr>
      <w:r w:rsidRPr="005E0231">
        <w:t># Write a program to find the product of all the numbers b/w 21 to 30</w:t>
      </w:r>
    </w:p>
    <w:p w14:paraId="1A0E8587" w14:textId="3F4243DB" w:rsidR="005E0231" w:rsidRDefault="005E0231" w:rsidP="009B39C5">
      <w:pPr>
        <w:jc w:val="center"/>
      </w:pPr>
      <w:r>
        <w:rPr>
          <w:noProof/>
        </w:rPr>
        <w:drawing>
          <wp:inline distT="0" distB="0" distL="0" distR="0" wp14:anchorId="6C31FD3A" wp14:editId="798F7A67">
            <wp:extent cx="5486400" cy="2916555"/>
            <wp:effectExtent l="19050" t="19050" r="19050" b="17145"/>
            <wp:docPr id="19613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1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655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E4C494" w14:textId="77777777" w:rsidR="005E0231" w:rsidRDefault="005E0231" w:rsidP="005E0231"/>
    <w:p w14:paraId="150A4E9C" w14:textId="6CC817B4" w:rsidR="00D90C7E" w:rsidRDefault="00D90C7E" w:rsidP="00D90C7E">
      <w:pPr>
        <w:pStyle w:val="Heading1"/>
      </w:pPr>
      <w:r>
        <w:lastRenderedPageBreak/>
        <w:t xml:space="preserve">Practical </w:t>
      </w:r>
      <w:r>
        <w:t>10</w:t>
      </w:r>
    </w:p>
    <w:p w14:paraId="2C41EF16" w14:textId="6C29A776" w:rsidR="005E0231" w:rsidRDefault="00B06CC5" w:rsidP="00B06CC5">
      <w:pPr>
        <w:pStyle w:val="Heading2"/>
      </w:pPr>
      <w:r w:rsidRPr="00B06CC5">
        <w:t>#Write a program to find the given number is prime or not</w:t>
      </w:r>
    </w:p>
    <w:p w14:paraId="789FF934" w14:textId="4D40E343" w:rsidR="00B06CC5" w:rsidRPr="00B06CC5" w:rsidRDefault="00B06CC5" w:rsidP="009B39C5">
      <w:pPr>
        <w:jc w:val="center"/>
      </w:pPr>
      <w:r>
        <w:rPr>
          <w:noProof/>
        </w:rPr>
        <w:drawing>
          <wp:inline distT="0" distB="0" distL="0" distR="0" wp14:anchorId="4D5B5C87" wp14:editId="1057C96B">
            <wp:extent cx="5486400" cy="4735195"/>
            <wp:effectExtent l="19050" t="19050" r="19050" b="27305"/>
            <wp:docPr id="1611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7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3519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B06CC5" w:rsidRPr="00B06CC5" w:rsidSect="007C09B5">
      <w:footerReference w:type="default" r:id="rId20"/>
      <w:pgSz w:w="12240" w:h="15840"/>
      <w:pgMar w:top="1728" w:right="1800" w:bottom="1440" w:left="180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89E1A" w14:textId="77777777" w:rsidR="00BC033E" w:rsidRDefault="00BC033E" w:rsidP="00C6554A">
      <w:pPr>
        <w:spacing w:before="0" w:after="0" w:line="240" w:lineRule="auto"/>
      </w:pPr>
      <w:r>
        <w:separator/>
      </w:r>
    </w:p>
  </w:endnote>
  <w:endnote w:type="continuationSeparator" w:id="0">
    <w:p w14:paraId="5DEBB5AA" w14:textId="77777777" w:rsidR="00BC033E" w:rsidRDefault="00BC033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282C9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FCC9F" w14:textId="77777777" w:rsidR="00BC033E" w:rsidRDefault="00BC033E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A863B9B" w14:textId="77777777" w:rsidR="00BC033E" w:rsidRDefault="00BC033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37594807">
    <w:abstractNumId w:val="9"/>
  </w:num>
  <w:num w:numId="2" w16cid:durableId="720446855">
    <w:abstractNumId w:val="8"/>
  </w:num>
  <w:num w:numId="3" w16cid:durableId="1360206211">
    <w:abstractNumId w:val="8"/>
  </w:num>
  <w:num w:numId="4" w16cid:durableId="1487436895">
    <w:abstractNumId w:val="9"/>
  </w:num>
  <w:num w:numId="5" w16cid:durableId="1673755542">
    <w:abstractNumId w:val="12"/>
  </w:num>
  <w:num w:numId="6" w16cid:durableId="117450793">
    <w:abstractNumId w:val="10"/>
  </w:num>
  <w:num w:numId="7" w16cid:durableId="360984164">
    <w:abstractNumId w:val="11"/>
  </w:num>
  <w:num w:numId="8" w16cid:durableId="139930839">
    <w:abstractNumId w:val="7"/>
  </w:num>
  <w:num w:numId="9" w16cid:durableId="1522470432">
    <w:abstractNumId w:val="6"/>
  </w:num>
  <w:num w:numId="10" w16cid:durableId="770976746">
    <w:abstractNumId w:val="5"/>
  </w:num>
  <w:num w:numId="11" w16cid:durableId="1355577959">
    <w:abstractNumId w:val="4"/>
  </w:num>
  <w:num w:numId="12" w16cid:durableId="170995909">
    <w:abstractNumId w:val="3"/>
  </w:num>
  <w:num w:numId="13" w16cid:durableId="1016466171">
    <w:abstractNumId w:val="2"/>
  </w:num>
  <w:num w:numId="14" w16cid:durableId="1490175399">
    <w:abstractNumId w:val="1"/>
  </w:num>
  <w:num w:numId="15" w16cid:durableId="172852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8E"/>
    <w:rsid w:val="00010A06"/>
    <w:rsid w:val="002370AF"/>
    <w:rsid w:val="002554CD"/>
    <w:rsid w:val="00293B83"/>
    <w:rsid w:val="002A066C"/>
    <w:rsid w:val="002B4294"/>
    <w:rsid w:val="00333D0D"/>
    <w:rsid w:val="0037025C"/>
    <w:rsid w:val="004C049F"/>
    <w:rsid w:val="005000E2"/>
    <w:rsid w:val="00583490"/>
    <w:rsid w:val="005E0231"/>
    <w:rsid w:val="005E0490"/>
    <w:rsid w:val="0065633B"/>
    <w:rsid w:val="006A3CE7"/>
    <w:rsid w:val="00711061"/>
    <w:rsid w:val="0078198E"/>
    <w:rsid w:val="007C09B5"/>
    <w:rsid w:val="007E1F9D"/>
    <w:rsid w:val="009B39C5"/>
    <w:rsid w:val="00AA6DBE"/>
    <w:rsid w:val="00B06CC5"/>
    <w:rsid w:val="00BC033E"/>
    <w:rsid w:val="00C6554A"/>
    <w:rsid w:val="00D625B6"/>
    <w:rsid w:val="00D90C7E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CE7B8"/>
  <w15:chartTrackingRefBased/>
  <w15:docId w15:val="{7F1281D7-5995-4407-B4A1-3521067B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78198E"/>
    <w:rPr>
      <w:color w:val="605E5C"/>
      <w:shd w:val="clear" w:color="auto" w:fill="E1DFDD"/>
    </w:rPr>
  </w:style>
  <w:style w:type="paragraph" w:customStyle="1" w:styleId="210D3DA2052B42A4822153C8CE2D766C">
    <w:name w:val="210D3DA2052B42A4822153C8CE2D766C"/>
    <w:rsid w:val="0078198E"/>
    <w:pPr>
      <w:spacing w:before="0" w:after="160" w:line="259" w:lineRule="auto"/>
    </w:pPr>
    <w:rPr>
      <w:rFonts w:eastAsiaTheme="minorEastAsia"/>
      <w:color w:val="auto"/>
      <w:kern w:val="2"/>
      <w:lang w:val="en-IN" w:eastAsia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c3d2.de/news/event-20170824-pydd.html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itj\AppData\Local\Microsoft\Office\16.0\DTS\en-IN%7bF76BA5A1-986E-4C1B-B832-EF92A5E6FFFF%7d\%7b31230193-64F1-43E1-8C6F-5BBC6FBB3E5E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29C81-AC2B-4317-A6AB-16E002A76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{31230193-64F1-43E1-8C6F-5BBC6FBB3E5E}tf02835058_win32</Template>
  <TotalTime>78</TotalTime>
  <Pages>11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joshi</dc:creator>
  <cp:keywords/>
  <dc:description/>
  <cp:lastModifiedBy>smit</cp:lastModifiedBy>
  <cp:revision>13</cp:revision>
  <dcterms:created xsi:type="dcterms:W3CDTF">2023-07-20T13:37:00Z</dcterms:created>
  <dcterms:modified xsi:type="dcterms:W3CDTF">2023-07-20T14:56:00Z</dcterms:modified>
</cp:coreProperties>
</file>