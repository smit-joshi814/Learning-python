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3CB6" w14:textId="0F85CDB0" w:rsidR="007C09B5" w:rsidRDefault="007C09B5" w:rsidP="007C09B5">
      <w:pPr>
        <w:pStyle w:val="Title"/>
      </w:pPr>
      <w:r>
        <w:rPr>
          <w:noProof/>
        </w:rPr>
        <w:drawing>
          <wp:inline distT="0" distB="0" distL="0" distR="0" wp14:anchorId="1B309BED" wp14:editId="2234FD45">
            <wp:extent cx="3657600" cy="36576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AF1B595" w14:textId="27527F09" w:rsidR="00C6554A" w:rsidRDefault="0078198E" w:rsidP="007C09B5">
      <w:pPr>
        <w:pStyle w:val="Title"/>
      </w:pPr>
      <w:r>
        <w:t>Python Practical’s</w:t>
      </w:r>
    </w:p>
    <w:p w14:paraId="7448020E" w14:textId="5E207AE5" w:rsidR="00864589" w:rsidRPr="00CB1239" w:rsidRDefault="00864589" w:rsidP="00864589">
      <w:pPr>
        <w:pStyle w:val="Heading1"/>
        <w:jc w:val="center"/>
        <w:rPr>
          <w:color w:val="FF0000"/>
        </w:rPr>
      </w:pPr>
      <w:r w:rsidRPr="00CB1239">
        <w:rPr>
          <w:color w:val="FF0000"/>
        </w:rPr>
        <w:t>T</w:t>
      </w:r>
      <w:r w:rsidR="00CB1239">
        <w:rPr>
          <w:color w:val="FF0000"/>
        </w:rPr>
        <w:t xml:space="preserve">ASK </w:t>
      </w:r>
      <w:r w:rsidR="00A15042">
        <w:rPr>
          <w:color w:val="FF0000"/>
        </w:rPr>
        <w:t>5</w:t>
      </w:r>
    </w:p>
    <w:p w14:paraId="7EDE3AD3" w14:textId="2E83ACE3" w:rsidR="00064E35" w:rsidRDefault="0078198E" w:rsidP="00064E35">
      <w:pPr>
        <w:pStyle w:val="ContactInfo"/>
      </w:pPr>
      <w:r>
        <w:t>Smit Joshi</w:t>
      </w:r>
      <w:r w:rsidR="00C6554A">
        <w:t xml:space="preserve"> |</w:t>
      </w:r>
      <w:r w:rsidR="00C6554A" w:rsidRPr="00D5413C">
        <w:t xml:space="preserve"> </w:t>
      </w:r>
      <w:r w:rsidR="00CC4DD4">
        <w:t>0</w:t>
      </w:r>
      <w:r w:rsidR="009C474F">
        <w:t>7</w:t>
      </w:r>
      <w:r>
        <w:t>-0</w:t>
      </w:r>
      <w:r w:rsidR="00CC4DD4">
        <w:t>8</w:t>
      </w:r>
      <w:r>
        <w:t>-2023</w:t>
      </w:r>
    </w:p>
    <w:p w14:paraId="7AA2EB5B" w14:textId="7172E305" w:rsidR="00064E35" w:rsidRPr="00931EEE" w:rsidRDefault="00064E35" w:rsidP="00064E35">
      <w:pPr>
        <w:pStyle w:val="ContactInfo"/>
        <w:rPr>
          <w:b/>
          <w:bCs/>
          <w:color w:val="007DEB" w:themeColor="background2" w:themeShade="80"/>
        </w:rPr>
      </w:pPr>
      <w:r>
        <w:t>View On</w:t>
      </w:r>
      <w:r w:rsidR="00931EEE">
        <w:t xml:space="preserve"> </w:t>
      </w:r>
      <w:hyperlink r:id="rId10" w:history="1">
        <w:r w:rsidR="00931EEE" w:rsidRPr="00931EEE">
          <w:rPr>
            <w:rStyle w:val="Hyperlink"/>
            <w:b/>
            <w:bCs/>
            <w:color w:val="007DEB" w:themeColor="background2" w:themeShade="80"/>
            <w:u w:val="none"/>
          </w:rPr>
          <w:t>github.com/smit-joshi814</w:t>
        </w:r>
      </w:hyperlink>
    </w:p>
    <w:p w14:paraId="56E4D508" w14:textId="2A1FCDBE" w:rsidR="00D625B6" w:rsidRDefault="00C6554A" w:rsidP="007E1F9D">
      <w:pPr>
        <w:pStyle w:val="ContactInfo"/>
        <w:jc w:val="left"/>
      </w:pPr>
      <w:r>
        <w:br w:type="page"/>
      </w:r>
    </w:p>
    <w:p w14:paraId="701D6305" w14:textId="3FB25202" w:rsidR="00D625B6" w:rsidRDefault="00D625B6" w:rsidP="00EB7DB6">
      <w:pPr>
        <w:pStyle w:val="Heading1"/>
        <w:spacing w:before="0" w:after="0"/>
      </w:pPr>
      <w:r>
        <w:lastRenderedPageBreak/>
        <w:t>Practical 1</w:t>
      </w:r>
    </w:p>
    <w:p w14:paraId="77DB8B96" w14:textId="0CCAB7A3" w:rsidR="005B3B60" w:rsidRPr="005B3B60" w:rsidRDefault="00677B3A" w:rsidP="00AD4BB3">
      <w:pPr>
        <w:spacing w:before="0" w:after="0"/>
      </w:pPr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Write a python function for calculating cube of the number.</w:t>
      </w: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</w:t>
      </w:r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Define a second function called by_three that takes an argument called</w:t>
      </w: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</w:t>
      </w:r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Number. If that number is divisible by 3, by_three should call cube(number)</w:t>
      </w: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</w:t>
      </w:r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And return its result. Otherwise, by_three should return false</w:t>
      </w:r>
      <w:r w:rsidR="005150C0" w:rsidRPr="005150C0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.</w:t>
      </w:r>
    </w:p>
    <w:p w14:paraId="47371E7B" w14:textId="77777777" w:rsidR="00AD4BB3" w:rsidRDefault="00AD4BB3" w:rsidP="00AD4B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</w:p>
    <w:p w14:paraId="6903D5D8" w14:textId="7B27F6E1" w:rsidR="00AD4BB3" w:rsidRPr="00AD4BB3" w:rsidRDefault="00AD4BB3" w:rsidP="00AD4B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BB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functions start</w:t>
      </w:r>
    </w:p>
    <w:p w14:paraId="532FBEFF" w14:textId="77777777" w:rsidR="00AD4BB3" w:rsidRPr="00AD4BB3" w:rsidRDefault="00AD4BB3" w:rsidP="00AD4B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BB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4BB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cube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D4B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</w:p>
    <w:p w14:paraId="69BF1C51" w14:textId="77777777" w:rsidR="00AD4BB3" w:rsidRPr="00AD4BB3" w:rsidRDefault="00AD4BB3" w:rsidP="00AD4B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4BB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4B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AD4B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AD4B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</w:p>
    <w:p w14:paraId="63AE4DE7" w14:textId="77777777" w:rsidR="00AD4BB3" w:rsidRPr="00AD4BB3" w:rsidRDefault="00AD4BB3" w:rsidP="00AD4B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0EF8823" w14:textId="77777777" w:rsidR="00AD4BB3" w:rsidRPr="00AD4BB3" w:rsidRDefault="00AD4BB3" w:rsidP="00AD4B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BB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4BB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by_three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D4B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</w:p>
    <w:p w14:paraId="70466BCC" w14:textId="77777777" w:rsidR="00AD4BB3" w:rsidRPr="00AD4BB3" w:rsidRDefault="00AD4BB3" w:rsidP="00AD4B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4BB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4B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AD4BB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D4BB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</w:p>
    <w:p w14:paraId="58A25D14" w14:textId="77777777" w:rsidR="00AD4BB3" w:rsidRPr="00AD4BB3" w:rsidRDefault="00AD4BB3" w:rsidP="00AD4B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4BB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4BB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cube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D4BB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67D9BEBA" w14:textId="77777777" w:rsidR="00AD4BB3" w:rsidRPr="00AD4BB3" w:rsidRDefault="00AD4BB3" w:rsidP="00AD4B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4BB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776C614" w14:textId="77777777" w:rsidR="00AD4BB3" w:rsidRPr="00AD4BB3" w:rsidRDefault="00AD4BB3" w:rsidP="00AD4B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4BB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D4BB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4BB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</w:p>
    <w:p w14:paraId="1299C54F" w14:textId="77777777" w:rsidR="00AD4BB3" w:rsidRPr="00AD4BB3" w:rsidRDefault="00AD4BB3" w:rsidP="00AD4B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D4BB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functions end</w:t>
      </w:r>
    </w:p>
    <w:p w14:paraId="5A55BDC0" w14:textId="77777777" w:rsidR="00275995" w:rsidRDefault="00275995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B3CCC0" w14:textId="72853FC9" w:rsidR="00885925" w:rsidRDefault="0026041B" w:rsidP="00EB7DB6">
      <w:pPr>
        <w:pStyle w:val="Heading3"/>
        <w:spacing w:before="0"/>
      </w:pPr>
      <w:r>
        <w:t>Output:</w:t>
      </w:r>
    </w:p>
    <w:p w14:paraId="7965AA91" w14:textId="36974CB3" w:rsidR="001A3385" w:rsidRDefault="00907C12" w:rsidP="00EB7DB6">
      <w:pPr>
        <w:pStyle w:val="ListBullet"/>
        <w:numPr>
          <w:ilvl w:val="0"/>
          <w:numId w:val="0"/>
        </w:numPr>
        <w:spacing w:before="0" w:after="0"/>
      </w:pPr>
      <w:r w:rsidRPr="00907C12">
        <w:rPr>
          <w:noProof/>
        </w:rPr>
        <w:drawing>
          <wp:inline distT="0" distB="0" distL="0" distR="0" wp14:anchorId="6566304A" wp14:editId="12AE5F80">
            <wp:extent cx="4618120" cy="624894"/>
            <wp:effectExtent l="0" t="0" r="0" b="3810"/>
            <wp:docPr id="191360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03438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6C6F" w14:textId="77777777" w:rsidR="00F112EF" w:rsidRPr="00514122" w:rsidRDefault="00F112EF" w:rsidP="00EB7DB6">
      <w:pPr>
        <w:pStyle w:val="ListBullet"/>
        <w:numPr>
          <w:ilvl w:val="0"/>
          <w:numId w:val="0"/>
        </w:numPr>
        <w:spacing w:before="0" w:after="0"/>
      </w:pPr>
    </w:p>
    <w:p w14:paraId="3217EB50" w14:textId="40D0D9C9" w:rsidR="00D625B6" w:rsidRPr="00EB7DB6" w:rsidRDefault="00D625B6" w:rsidP="00EB7DB6">
      <w:pPr>
        <w:pStyle w:val="Heading1"/>
        <w:spacing w:before="0" w:after="0"/>
        <w:rPr>
          <w:sz w:val="28"/>
          <w:szCs w:val="20"/>
        </w:rPr>
      </w:pPr>
      <w:r>
        <w:t>Practical 2</w:t>
      </w:r>
    </w:p>
    <w:p w14:paraId="5D4B6E1B" w14:textId="4AB693FD" w:rsidR="004E40BE" w:rsidRPr="00FE63FB" w:rsidRDefault="00311D35" w:rsidP="00D41C96">
      <w:pPr>
        <w:spacing w:before="0" w:after="0"/>
      </w:pPr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Write a python function to print all the prime numbers between the specific</w:t>
      </w:r>
      <w:r w:rsidR="00D41C96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 xml:space="preserve"> </w:t>
      </w:r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range given b</w:t>
      </w: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y</w:t>
      </w:r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user.</w:t>
      </w:r>
    </w:p>
    <w:p w14:paraId="508912BE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5A0DEE4" w14:textId="69EB5F6B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getPrimes Start</w:t>
      </w:r>
    </w:p>
    <w:p w14:paraId="77938F77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66F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getPrimes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</w:p>
    <w:p w14:paraId="72F3C2BC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66F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66F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66F4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766F4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</w:p>
    <w:p w14:paraId="0C82A5E7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isPrime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66F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0B234F49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66F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66F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66F4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766F4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</w:p>
    <w:p w14:paraId="64A5581E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66F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766F4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</w:p>
    <w:p w14:paraId="3632645F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isPrime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66F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</w:p>
    <w:p w14:paraId="46415273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66F4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isPrime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304D99F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66F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66F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B9DB7D3" w14:textId="5A6E9D03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getPrimes End</w:t>
      </w:r>
    </w:p>
    <w:p w14:paraId="7359F989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66F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range To get Prime Numbers! "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DC7030A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66F4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66F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66F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"start: "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)) </w:t>
      </w:r>
    </w:p>
    <w:p w14:paraId="36CC83A8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66F4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66F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66F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"end: "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5EE38285" w14:textId="77777777" w:rsidR="00766F48" w:rsidRPr="00766F48" w:rsidRDefault="00766F48" w:rsidP="00766F4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66F4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getPrimes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66F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766F4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46932ED" w14:textId="77777777" w:rsidR="00C47669" w:rsidRPr="00C47669" w:rsidRDefault="00C47669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78ED0A" w14:textId="2A338D5A" w:rsidR="00C47669" w:rsidRDefault="00C47669" w:rsidP="00EB7DB6">
      <w:pPr>
        <w:pStyle w:val="Heading3"/>
        <w:spacing w:before="0"/>
      </w:pPr>
      <w:r>
        <w:t>Output:</w:t>
      </w:r>
    </w:p>
    <w:p w14:paraId="26E17898" w14:textId="5D5CD14B" w:rsidR="00C47669" w:rsidRDefault="00907C12" w:rsidP="00EB7DB6">
      <w:pPr>
        <w:spacing w:before="0" w:after="0"/>
      </w:pPr>
      <w:r w:rsidRPr="00907C12">
        <w:rPr>
          <w:noProof/>
        </w:rPr>
        <w:drawing>
          <wp:inline distT="0" distB="0" distL="0" distR="0" wp14:anchorId="4CD60954" wp14:editId="469276BC">
            <wp:extent cx="4679085" cy="845893"/>
            <wp:effectExtent l="0" t="0" r="7620" b="0"/>
            <wp:docPr id="95269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9071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3FAF" w14:textId="77777777" w:rsidR="00EB7DB6" w:rsidRDefault="00EB7DB6" w:rsidP="00EB7DB6">
      <w:pPr>
        <w:spacing w:before="0" w:after="0"/>
      </w:pPr>
    </w:p>
    <w:p w14:paraId="43CC78D3" w14:textId="77777777" w:rsidR="00A25D10" w:rsidRDefault="00A25D10" w:rsidP="00EB7DB6">
      <w:pPr>
        <w:spacing w:before="0" w:after="0"/>
      </w:pPr>
    </w:p>
    <w:p w14:paraId="4C564227" w14:textId="77777777" w:rsidR="00A25D10" w:rsidRPr="00C47669" w:rsidRDefault="00A25D10" w:rsidP="00EB7DB6">
      <w:pPr>
        <w:spacing w:before="0" w:after="0"/>
      </w:pPr>
    </w:p>
    <w:p w14:paraId="23AF731E" w14:textId="12DD8322" w:rsidR="00887886" w:rsidRDefault="00887886" w:rsidP="00887886">
      <w:pPr>
        <w:pStyle w:val="Heading1"/>
        <w:spacing w:before="0" w:after="0"/>
      </w:pPr>
      <w:r>
        <w:t>Practical 3</w:t>
      </w:r>
    </w:p>
    <w:p w14:paraId="54C40F9A" w14:textId="4512B1D6" w:rsidR="004E40BE" w:rsidRDefault="00907C12" w:rsidP="004E40BE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4E40BE">
        <w:rPr>
          <w:rFonts w:asciiTheme="majorHAnsi" w:eastAsiaTheme="majorEastAsia" w:hAnsiTheme="majorHAnsi" w:cstheme="majorBidi"/>
          <w:color w:val="007789" w:themeColor="accent1" w:themeShade="BF"/>
          <w:sz w:val="20"/>
          <w:szCs w:val="18"/>
        </w:rPr>
        <w:t>Write a menu driven program for creating calculator with arithmetic</w:t>
      </w:r>
      <w:r>
        <w:rPr>
          <w:rFonts w:asciiTheme="majorHAnsi" w:eastAsiaTheme="majorEastAsia" w:hAnsiTheme="majorHAnsi" w:cstheme="majorBidi"/>
          <w:color w:val="007789" w:themeColor="accent1" w:themeShade="BF"/>
          <w:sz w:val="20"/>
          <w:szCs w:val="18"/>
        </w:rPr>
        <w:t xml:space="preserve"> </w:t>
      </w:r>
      <w:r w:rsidRPr="004E40BE">
        <w:rPr>
          <w:rFonts w:asciiTheme="majorHAnsi" w:eastAsiaTheme="majorEastAsia" w:hAnsiTheme="majorHAnsi" w:cstheme="majorBidi"/>
          <w:color w:val="007789" w:themeColor="accent1" w:themeShade="BF"/>
          <w:sz w:val="20"/>
          <w:szCs w:val="18"/>
        </w:rPr>
        <w:t>Operations. Create functions for +,-,* and / and call those functions in switch</w:t>
      </w:r>
      <w:r>
        <w:rPr>
          <w:rFonts w:asciiTheme="majorHAnsi" w:eastAsiaTheme="majorEastAsia" w:hAnsiTheme="majorHAnsi" w:cstheme="majorBidi"/>
          <w:color w:val="007789" w:themeColor="accent1" w:themeShade="BF"/>
          <w:sz w:val="20"/>
          <w:szCs w:val="18"/>
        </w:rPr>
        <w:t xml:space="preserve"> </w:t>
      </w:r>
      <w:r w:rsidRPr="004E40BE">
        <w:rPr>
          <w:rFonts w:asciiTheme="majorHAnsi" w:eastAsiaTheme="majorEastAsia" w:hAnsiTheme="majorHAnsi" w:cstheme="majorBidi"/>
          <w:color w:val="007789" w:themeColor="accent1" w:themeShade="BF"/>
          <w:sz w:val="20"/>
          <w:szCs w:val="18"/>
        </w:rPr>
        <w:t>Case.</w:t>
      </w:r>
    </w:p>
    <w:p w14:paraId="66D65C61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8A2DFA3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functions start</w:t>
      </w:r>
    </w:p>
    <w:p w14:paraId="2B6A475C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740516A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293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</w:p>
    <w:p w14:paraId="698023CD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3EA5692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minus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0081CD9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293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</w:p>
    <w:p w14:paraId="52476368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7BD7DED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multiply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B94B8D9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293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</w:p>
    <w:p w14:paraId="73844F2B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5DE2BDE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devide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745B83F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293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</w:p>
    <w:p w14:paraId="38B9FF23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functions end</w:t>
      </w:r>
    </w:p>
    <w:p w14:paraId="527DA8AC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9BCA8D9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029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29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 1: "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5A668EC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0293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29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 2: "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C13E247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ans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0293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11DC8EA5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29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"Which Operation you want to perform? [+] [-][*][/] : "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559030B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2D69230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match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CB32970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293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</w:p>
    <w:p w14:paraId="504953AD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ans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81BF136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293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'-'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3016488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ans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minus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</w:p>
    <w:p w14:paraId="777A8CEB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293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37D1992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ans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multiply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14AB5CD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293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'/'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A2D696B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ans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devide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B31EF96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0293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default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29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choice"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5C10C6F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A06C7FB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0293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029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D029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"The Answer is: </w:t>
      </w:r>
      <w:r w:rsidRPr="00D029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D0293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ans</w:t>
      </w:r>
      <w:r w:rsidRPr="00D0293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D0293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0293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F5D1D09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8A56AB" w14:textId="77777777" w:rsidR="00A25D10" w:rsidRPr="0020256C" w:rsidRDefault="00A25D10" w:rsidP="001A409B">
      <w:pPr>
        <w:spacing w:before="0" w:after="0"/>
        <w:rPr>
          <w:sz w:val="14"/>
          <w:szCs w:val="14"/>
        </w:rPr>
      </w:pPr>
    </w:p>
    <w:p w14:paraId="6C402A1F" w14:textId="07092879" w:rsidR="002370AF" w:rsidRDefault="00EB7DB6" w:rsidP="00EB7DB6">
      <w:pPr>
        <w:pStyle w:val="Heading3"/>
      </w:pPr>
      <w:r>
        <w:t>Output:</w:t>
      </w:r>
    </w:p>
    <w:p w14:paraId="7A2F0880" w14:textId="3151115A" w:rsidR="00A25D10" w:rsidRDefault="00FD2A40" w:rsidP="001A3385">
      <w:r w:rsidRPr="00FD2A40">
        <w:rPr>
          <w:noProof/>
        </w:rPr>
        <w:drawing>
          <wp:inline distT="0" distB="0" distL="0" distR="0" wp14:anchorId="0E138842" wp14:editId="7BE1DDD7">
            <wp:extent cx="4648603" cy="777307"/>
            <wp:effectExtent l="0" t="0" r="0" b="3810"/>
            <wp:docPr id="51907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71102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669F" w14:textId="4F73B6F8" w:rsidR="00A25D10" w:rsidRPr="001A3385" w:rsidRDefault="0022691A" w:rsidP="001A3385">
      <w:pPr>
        <w:pStyle w:val="Heading1"/>
        <w:spacing w:before="0" w:after="0"/>
      </w:pPr>
      <w:r>
        <w:lastRenderedPageBreak/>
        <w:t xml:space="preserve">Practical </w:t>
      </w:r>
      <w:r w:rsidR="00DA1F56">
        <w:t>4</w:t>
      </w:r>
    </w:p>
    <w:p w14:paraId="6CD41A62" w14:textId="0D532DFE" w:rsidR="004E40BE" w:rsidRPr="004E40BE" w:rsidRDefault="00FD2A40" w:rsidP="004E40BE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4E40BE">
        <w:rPr>
          <w:rFonts w:asciiTheme="majorHAnsi" w:eastAsiaTheme="majorEastAsia" w:hAnsiTheme="majorHAnsi" w:cstheme="majorBidi"/>
          <w:color w:val="007789" w:themeColor="accent1" w:themeShade="BF"/>
          <w:sz w:val="20"/>
          <w:szCs w:val="18"/>
        </w:rPr>
        <w:t>Write a function to print following patterns:</w:t>
      </w:r>
    </w:p>
    <w:p w14:paraId="2005088E" w14:textId="797B8426" w:rsidR="004E40BE" w:rsidRPr="00FD2A40" w:rsidRDefault="004E40BE" w:rsidP="004E40BE">
      <w:pPr>
        <w:pStyle w:val="ListParagraph"/>
        <w:numPr>
          <w:ilvl w:val="0"/>
          <w:numId w:val="16"/>
        </w:num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</w:pP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 xml:space="preserve"> 1 0 1 0 1</w:t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  <w:t xml:space="preserve">(II) </w:t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  <w:t>1</w:t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  <w:t>(III)</w:t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  <w:t>*</w:t>
      </w:r>
    </w:p>
    <w:p w14:paraId="7C25F93D" w14:textId="16A1B3F0" w:rsidR="004E40BE" w:rsidRPr="00FD2A40" w:rsidRDefault="004E40BE" w:rsidP="004E40BE">
      <w:pPr>
        <w:spacing w:before="0" w:after="0"/>
        <w:ind w:firstLine="720"/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</w:pP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 xml:space="preserve"> 0 1 0 1 0</w:t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  <w:t>2 3</w:t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  <w:t>* *</w:t>
      </w:r>
    </w:p>
    <w:p w14:paraId="57D78834" w14:textId="0F0F02A7" w:rsidR="004E40BE" w:rsidRPr="00FD2A40" w:rsidRDefault="004E40BE" w:rsidP="004E40BE">
      <w:pPr>
        <w:spacing w:before="0" w:after="0"/>
        <w:ind w:firstLine="720"/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</w:pP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 xml:space="preserve"> 1 0 1 0 1</w:t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  <w:t>4 5 6</w:t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  <w:t>* * *</w:t>
      </w:r>
    </w:p>
    <w:p w14:paraId="0291143A" w14:textId="6F7025E1" w:rsidR="004E40BE" w:rsidRPr="00FD2A40" w:rsidRDefault="004E40BE" w:rsidP="004E40BE">
      <w:pPr>
        <w:spacing w:before="0" w:after="0"/>
        <w:ind w:firstLine="720"/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</w:pP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 xml:space="preserve"> 0 1 0 1 0</w:t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  <w:t>7 8 9 10</w:t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  <w:t>* * * *</w:t>
      </w:r>
    </w:p>
    <w:p w14:paraId="12C1A6AD" w14:textId="76DB9CBF" w:rsidR="004E40BE" w:rsidRPr="00FD2A40" w:rsidRDefault="004E40BE" w:rsidP="004E40BE">
      <w:pPr>
        <w:spacing w:before="0" w:after="0"/>
        <w:ind w:firstLine="720"/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</w:pP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 xml:space="preserve"> 1 0 1 0 1</w:t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</w: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ab/>
        <w:t>* * * * *</w:t>
      </w:r>
    </w:p>
    <w:p w14:paraId="6EDE833D" w14:textId="7C39D6D8" w:rsidR="004E40BE" w:rsidRPr="00FD2A40" w:rsidRDefault="004E40BE" w:rsidP="004E40BE">
      <w:pPr>
        <w:spacing w:before="0" w:after="0"/>
        <w:ind w:left="5040"/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</w:pP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>* * * * *</w:t>
      </w:r>
    </w:p>
    <w:p w14:paraId="695DAFF9" w14:textId="77777777" w:rsidR="004E40BE" w:rsidRPr="00FD2A40" w:rsidRDefault="004E40BE" w:rsidP="004E40BE">
      <w:pPr>
        <w:spacing w:before="0" w:after="0"/>
        <w:ind w:left="5040"/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</w:pP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 xml:space="preserve"> * * * *</w:t>
      </w:r>
    </w:p>
    <w:p w14:paraId="4A34C430" w14:textId="77777777" w:rsidR="004E40BE" w:rsidRPr="00FD2A40" w:rsidRDefault="004E40BE" w:rsidP="004E40BE">
      <w:pPr>
        <w:spacing w:before="0" w:after="0"/>
        <w:ind w:left="5040"/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</w:pP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 xml:space="preserve"> * * *</w:t>
      </w:r>
    </w:p>
    <w:p w14:paraId="65575262" w14:textId="77777777" w:rsidR="004E40BE" w:rsidRPr="00FD2A40" w:rsidRDefault="004E40BE" w:rsidP="004E40BE">
      <w:pPr>
        <w:spacing w:before="0" w:after="0"/>
        <w:ind w:left="5040"/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</w:pP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 xml:space="preserve"> * *</w:t>
      </w:r>
    </w:p>
    <w:p w14:paraId="231DBFE9" w14:textId="1C3E6AB9" w:rsidR="00A25D10" w:rsidRPr="00FD2A40" w:rsidRDefault="004E40BE" w:rsidP="00FD2A40">
      <w:pPr>
        <w:spacing w:before="0" w:after="0"/>
        <w:ind w:left="5040"/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</w:pPr>
      <w:r w:rsidRPr="00FD2A40">
        <w:rPr>
          <w:rFonts w:asciiTheme="majorHAnsi" w:eastAsiaTheme="majorEastAsia" w:hAnsiTheme="majorHAnsi" w:cstheme="majorBidi"/>
          <w:caps/>
          <w:color w:val="007789" w:themeColor="accent1" w:themeShade="BF"/>
          <w:sz w:val="12"/>
          <w:szCs w:val="10"/>
        </w:rPr>
        <w:t xml:space="preserve"> *</w:t>
      </w:r>
    </w:p>
    <w:p w14:paraId="56D03F25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printPattern_1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</w:p>
    <w:p w14:paraId="0E133F98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37B52D5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D257A16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C45B2AD" w14:textId="21FAFC63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 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E70855C" w14:textId="6EA60E10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      </w:t>
      </w: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 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DB8F83C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</w:p>
    <w:p w14:paraId="5C17D928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FA3F3A9" w14:textId="1D44D050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 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AAD2513" w14:textId="287D8B18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      </w:t>
      </w: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 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F741AFA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443BB0D4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0FB7DD9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printPattern_2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B17B697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counter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27C480A5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887FFDA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46F13BA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counter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4454B5FD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counter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4197074" w14:textId="6B27F30B" w:rsidR="00F87A47" w:rsidRDefault="00FD2A40" w:rsidP="0001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8"/>
          <w:szCs w:val="8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05A7FF21" w14:textId="77777777" w:rsidR="00770B84" w:rsidRPr="00FD2A40" w:rsidRDefault="00770B84" w:rsidP="0001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8"/>
          <w:szCs w:val="8"/>
          <w:lang w:val="en-IN" w:eastAsia="en-IN"/>
        </w:rPr>
      </w:pPr>
    </w:p>
    <w:p w14:paraId="218BA00D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printPattern_3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487D929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AA2A37A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C667840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22035E6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28C07BC4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,-</w:t>
      </w:r>
      <w:r w:rsidRPr="00FD2A4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B58E56B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D2A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C663B33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8F9DAC9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444B20E5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139BCCC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2A4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Limit: 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F0C9C26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"&lt;------Patteren i ------&gt;"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1CF46EE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printPattern_1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7E0EC4F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2AD64FFE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"&lt;------Patteren ii ------&gt;"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AC78D13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printPattern_2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47C0EE2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3653CD0B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"&lt;------Patteren iii ------&gt;"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7EDE9C6" w14:textId="77777777" w:rsidR="00FD2A40" w:rsidRPr="00FD2A40" w:rsidRDefault="00FD2A40" w:rsidP="00FD2A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D2A4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printPattern_3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2A4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limit</w:t>
      </w:r>
      <w:r w:rsidRPr="00FD2A4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D5C04A9" w14:textId="77777777" w:rsidR="005F6AC2" w:rsidRPr="005F6AC2" w:rsidRDefault="005F6AC2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9A23CF" w14:textId="74BAC54E" w:rsidR="002370AF" w:rsidRDefault="005F6AC2" w:rsidP="005F6AC2">
      <w:pPr>
        <w:pStyle w:val="Heading3"/>
        <w:spacing w:before="0"/>
      </w:pPr>
      <w:r>
        <w:lastRenderedPageBreak/>
        <w:t>Output:</w:t>
      </w:r>
    </w:p>
    <w:p w14:paraId="79A8DC9A" w14:textId="5D147990" w:rsidR="002370AF" w:rsidRDefault="00511500" w:rsidP="00323CB8">
      <w:pPr>
        <w:spacing w:before="0"/>
      </w:pPr>
      <w:r w:rsidRPr="00511500">
        <w:rPr>
          <w:noProof/>
        </w:rPr>
        <w:drawing>
          <wp:inline distT="0" distB="0" distL="0" distR="0" wp14:anchorId="758867F2" wp14:editId="23086F41">
            <wp:extent cx="4770533" cy="4084674"/>
            <wp:effectExtent l="0" t="0" r="0" b="0"/>
            <wp:docPr id="132730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01583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D33C" w14:textId="77777777" w:rsidR="002F44DB" w:rsidRDefault="002F44DB" w:rsidP="00323CB8">
      <w:pPr>
        <w:spacing w:before="0"/>
      </w:pPr>
    </w:p>
    <w:p w14:paraId="0EEB19F6" w14:textId="1CA8EDC0" w:rsidR="0065633B" w:rsidRDefault="0065633B" w:rsidP="005F6AC2">
      <w:pPr>
        <w:pStyle w:val="Heading1"/>
        <w:spacing w:before="0" w:after="0"/>
      </w:pPr>
      <w:r>
        <w:t>Practical 5</w:t>
      </w:r>
    </w:p>
    <w:p w14:paraId="1076F9E5" w14:textId="411BBE87" w:rsidR="004E40BE" w:rsidRPr="005F1559" w:rsidRDefault="00511500" w:rsidP="005F1559">
      <w:pPr>
        <w:spacing w:before="0" w:after="0"/>
        <w:rPr>
          <w:sz w:val="28"/>
          <w:szCs w:val="28"/>
        </w:rPr>
      </w:pPr>
      <w:r w:rsidRPr="004E40BE">
        <w:rPr>
          <w:rFonts w:asciiTheme="majorHAnsi" w:eastAsiaTheme="majorEastAsia" w:hAnsiTheme="majorHAnsi" w:cstheme="majorBidi"/>
          <w:color w:val="007789" w:themeColor="accent1" w:themeShade="BF"/>
          <w:sz w:val="20"/>
          <w:szCs w:val="20"/>
        </w:rPr>
        <w:t>Write a python function to find the factorial of the number.</w:t>
      </w:r>
    </w:p>
    <w:p w14:paraId="4088C27F" w14:textId="77777777" w:rsidR="009D3A38" w:rsidRPr="009D3A38" w:rsidRDefault="009D3A38" w:rsidP="009D3A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85E719D" w14:textId="77777777" w:rsidR="00511500" w:rsidRPr="00511500" w:rsidRDefault="00511500" w:rsidP="00511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50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Function start</w:t>
      </w:r>
    </w:p>
    <w:p w14:paraId="0A3975D2" w14:textId="77777777" w:rsidR="00511500" w:rsidRPr="00511500" w:rsidRDefault="00511500" w:rsidP="00511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5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50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factorial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115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969AE56" w14:textId="77777777" w:rsidR="00511500" w:rsidRPr="00511500" w:rsidRDefault="00511500" w:rsidP="00511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150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5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51150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6520A29" w14:textId="77777777" w:rsidR="00511500" w:rsidRPr="00511500" w:rsidRDefault="00511500" w:rsidP="00511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1150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recursive approach</w:t>
      </w:r>
    </w:p>
    <w:p w14:paraId="545C9678" w14:textId="77777777" w:rsidR="00511500" w:rsidRPr="00511500" w:rsidRDefault="00511500" w:rsidP="00511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1150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5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51150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factorial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115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15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51150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F054FAF" w14:textId="77777777" w:rsidR="00511500" w:rsidRPr="00511500" w:rsidRDefault="00511500" w:rsidP="00511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150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9CEE177" w14:textId="77777777" w:rsidR="00511500" w:rsidRPr="00511500" w:rsidRDefault="00511500" w:rsidP="00511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1150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150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60AC537E" w14:textId="77777777" w:rsidR="00511500" w:rsidRPr="00511500" w:rsidRDefault="00511500" w:rsidP="00511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50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function end</w:t>
      </w:r>
    </w:p>
    <w:p w14:paraId="4E0BEAA1" w14:textId="77777777" w:rsidR="00511500" w:rsidRPr="00511500" w:rsidRDefault="00511500" w:rsidP="00511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A3504DF" w14:textId="77777777" w:rsidR="00511500" w:rsidRPr="00511500" w:rsidRDefault="00511500" w:rsidP="00511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5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150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1150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115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Number: "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F08A572" w14:textId="77777777" w:rsidR="00511500" w:rsidRPr="00511500" w:rsidRDefault="00511500" w:rsidP="005115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150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115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5115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"The Factorial of </w:t>
      </w:r>
      <w:r w:rsidRPr="005115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5115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115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15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is: </w:t>
      </w:r>
      <w:r w:rsidRPr="005115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51150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factorial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115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150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51150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1150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150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540EAF3" w14:textId="77777777" w:rsidR="00B57733" w:rsidRPr="005F6AC2" w:rsidRDefault="00B57733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9CF55F" w14:textId="580C75E8" w:rsidR="00583490" w:rsidRDefault="00323CB8" w:rsidP="00323CB8">
      <w:pPr>
        <w:pStyle w:val="Heading3"/>
      </w:pPr>
      <w:r>
        <w:t>Output:</w:t>
      </w:r>
    </w:p>
    <w:p w14:paraId="649C7EF2" w14:textId="1E4A2E46" w:rsidR="00230BFC" w:rsidRDefault="00511500" w:rsidP="00583490">
      <w:r w:rsidRPr="00511500">
        <w:rPr>
          <w:noProof/>
        </w:rPr>
        <w:drawing>
          <wp:inline distT="0" distB="0" distL="0" distR="0" wp14:anchorId="1EDDE915" wp14:editId="15A0C4B1">
            <wp:extent cx="4656223" cy="533446"/>
            <wp:effectExtent l="0" t="0" r="0" b="0"/>
            <wp:docPr id="115826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65175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1403" w14:textId="77777777" w:rsidR="00511500" w:rsidRDefault="00511500" w:rsidP="00583490"/>
    <w:p w14:paraId="076D388E" w14:textId="35990887" w:rsidR="00711061" w:rsidRPr="002745EA" w:rsidRDefault="00711061" w:rsidP="002745EA">
      <w:pPr>
        <w:pStyle w:val="Heading1"/>
        <w:spacing w:before="0" w:after="0"/>
        <w:rPr>
          <w:sz w:val="28"/>
          <w:szCs w:val="20"/>
        </w:rPr>
      </w:pPr>
      <w:r w:rsidRPr="002745EA">
        <w:rPr>
          <w:sz w:val="28"/>
          <w:szCs w:val="20"/>
        </w:rPr>
        <w:lastRenderedPageBreak/>
        <w:t>Practical 6</w:t>
      </w:r>
    </w:p>
    <w:p w14:paraId="312B65F4" w14:textId="73FA3D79" w:rsidR="004E40BE" w:rsidRPr="00D24D9D" w:rsidRDefault="00963AE9" w:rsidP="00D61446">
      <w:pPr>
        <w:spacing w:before="0" w:after="0"/>
      </w:pPr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Write a python function to find the gcd of two numbers</w:t>
      </w:r>
    </w:p>
    <w:p w14:paraId="066FF5A6" w14:textId="77777777" w:rsidR="00963AE9" w:rsidRPr="00963AE9" w:rsidRDefault="00963AE9" w:rsidP="00963A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3AE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63AE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findGCD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02F9C47" w14:textId="77777777" w:rsidR="00963AE9" w:rsidRPr="00963AE9" w:rsidRDefault="00963AE9" w:rsidP="00963A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63AE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0D8B0166" w14:textId="77777777" w:rsidR="00963AE9" w:rsidRPr="00963AE9" w:rsidRDefault="00963AE9" w:rsidP="00963A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gcd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63AE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28C162F9" w14:textId="77777777" w:rsidR="00963AE9" w:rsidRPr="00963AE9" w:rsidRDefault="00963AE9" w:rsidP="00963A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63AE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63AE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DFEB7C9" w14:textId="77777777" w:rsidR="00963AE9" w:rsidRPr="00963AE9" w:rsidRDefault="00963AE9" w:rsidP="00963A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63AE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963AE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63AE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963AE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FDD5EE1" w14:textId="77777777" w:rsidR="00963AE9" w:rsidRPr="00963AE9" w:rsidRDefault="00963AE9" w:rsidP="00963A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gcd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</w:p>
    <w:p w14:paraId="7A8DB4CD" w14:textId="77777777" w:rsidR="00963AE9" w:rsidRPr="00963AE9" w:rsidRDefault="00963AE9" w:rsidP="00963A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963AE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295E1F39" w14:textId="77777777" w:rsidR="00963AE9" w:rsidRPr="00963AE9" w:rsidRDefault="00963AE9" w:rsidP="00963A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63AE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gcd</w:t>
      </w:r>
    </w:p>
    <w:p w14:paraId="1AE0A633" w14:textId="77777777" w:rsidR="00963AE9" w:rsidRPr="00963AE9" w:rsidRDefault="00963AE9" w:rsidP="00963A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754B9DC" w14:textId="77777777" w:rsidR="00963AE9" w:rsidRPr="00963AE9" w:rsidRDefault="00963AE9" w:rsidP="00963A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63AE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3AE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3AE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1: "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C7C3DAF" w14:textId="163FBB7C" w:rsidR="00963AE9" w:rsidRPr="00963AE9" w:rsidRDefault="00963AE9" w:rsidP="00963A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63AE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63AE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3AE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63AE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2: "</w:t>
      </w:r>
      <w:r w:rsidRPr="00963AE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5557475A" w14:textId="77777777" w:rsidR="00963AE9" w:rsidRPr="00963AE9" w:rsidRDefault="00963AE9" w:rsidP="00963AE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</w:pPr>
      <w:r w:rsidRPr="00963AE9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print</w:t>
      </w:r>
      <w:r w:rsidRPr="00963A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963AE9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f</w:t>
      </w:r>
      <w:r w:rsidRPr="00963A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"The Greatest comman Deviser of </w:t>
      </w:r>
      <w:r w:rsidRPr="00963AE9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{</w:t>
      </w:r>
      <w:r w:rsidRPr="00963A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num1</w:t>
      </w:r>
      <w:r w:rsidRPr="00963AE9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}</w:t>
      </w:r>
      <w:r w:rsidRPr="00963A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 and </w:t>
      </w:r>
      <w:r w:rsidRPr="00963AE9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{</w:t>
      </w:r>
      <w:r w:rsidRPr="00963A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num2</w:t>
      </w:r>
      <w:r w:rsidRPr="00963AE9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}</w:t>
      </w:r>
      <w:r w:rsidRPr="00963A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 xml:space="preserve"> is : </w:t>
      </w:r>
      <w:r w:rsidRPr="00963AE9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{</w:t>
      </w:r>
      <w:r w:rsidRPr="00963AE9">
        <w:rPr>
          <w:rFonts w:ascii="Consolas" w:eastAsia="Times New Roman" w:hAnsi="Consolas" w:cs="Times New Roman"/>
          <w:color w:val="DCDCAA"/>
          <w:sz w:val="18"/>
          <w:szCs w:val="18"/>
          <w:lang w:val="en-IN" w:eastAsia="en-IN"/>
        </w:rPr>
        <w:t>findGCD</w:t>
      </w:r>
      <w:r w:rsidRPr="00963A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(</w:t>
      </w:r>
      <w:r w:rsidRPr="00963A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num1</w:t>
      </w:r>
      <w:r w:rsidRPr="00963A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=</w:t>
      </w:r>
      <w:r w:rsidRPr="00963A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num1</w:t>
      </w:r>
      <w:r w:rsidRPr="00963A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,</w:t>
      </w:r>
      <w:r w:rsidRPr="00963A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num2</w:t>
      </w:r>
      <w:r w:rsidRPr="00963A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=</w:t>
      </w:r>
      <w:r w:rsidRPr="00963AE9">
        <w:rPr>
          <w:rFonts w:ascii="Consolas" w:eastAsia="Times New Roman" w:hAnsi="Consolas" w:cs="Times New Roman"/>
          <w:color w:val="9CDCFE"/>
          <w:sz w:val="18"/>
          <w:szCs w:val="18"/>
          <w:lang w:val="en-IN" w:eastAsia="en-IN"/>
        </w:rPr>
        <w:t>num2</w:t>
      </w:r>
      <w:r w:rsidRPr="00963A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</w:t>
      </w:r>
      <w:r w:rsidRPr="00963AE9">
        <w:rPr>
          <w:rFonts w:ascii="Consolas" w:eastAsia="Times New Roman" w:hAnsi="Consolas" w:cs="Times New Roman"/>
          <w:color w:val="569CD6"/>
          <w:sz w:val="18"/>
          <w:szCs w:val="18"/>
          <w:lang w:val="en-IN" w:eastAsia="en-IN"/>
        </w:rPr>
        <w:t>}</w:t>
      </w:r>
      <w:r w:rsidRPr="00963AE9">
        <w:rPr>
          <w:rFonts w:ascii="Consolas" w:eastAsia="Times New Roman" w:hAnsi="Consolas" w:cs="Times New Roman"/>
          <w:color w:val="CE9178"/>
          <w:sz w:val="18"/>
          <w:szCs w:val="18"/>
          <w:lang w:val="en-IN" w:eastAsia="en-IN"/>
        </w:rPr>
        <w:t>"</w:t>
      </w:r>
      <w:r w:rsidRPr="00963AE9">
        <w:rPr>
          <w:rFonts w:ascii="Consolas" w:eastAsia="Times New Roman" w:hAnsi="Consolas" w:cs="Times New Roman"/>
          <w:color w:val="D4D4D4"/>
          <w:sz w:val="18"/>
          <w:szCs w:val="18"/>
          <w:lang w:val="en-IN" w:eastAsia="en-IN"/>
        </w:rPr>
        <w:t>)</w:t>
      </w:r>
    </w:p>
    <w:p w14:paraId="6014AC30" w14:textId="77777777" w:rsidR="002745EA" w:rsidRPr="002745EA" w:rsidRDefault="002745EA" w:rsidP="002745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463395" w14:textId="20537C2B" w:rsidR="00583490" w:rsidRDefault="002745EA" w:rsidP="002745EA">
      <w:pPr>
        <w:pStyle w:val="Heading3"/>
      </w:pPr>
      <w:r>
        <w:t>Output:</w:t>
      </w:r>
    </w:p>
    <w:p w14:paraId="2EB0A72A" w14:textId="50F0F232" w:rsidR="00037366" w:rsidRDefault="00EF3341" w:rsidP="00583490">
      <w:r w:rsidRPr="00EF3341">
        <w:rPr>
          <w:noProof/>
        </w:rPr>
        <w:drawing>
          <wp:inline distT="0" distB="0" distL="0" distR="0" wp14:anchorId="46885808" wp14:editId="53A676FE">
            <wp:extent cx="4648603" cy="640135"/>
            <wp:effectExtent l="0" t="0" r="0" b="7620"/>
            <wp:docPr id="20230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3873" name="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24C3" w14:textId="59675DBA" w:rsidR="005E0490" w:rsidRDefault="005E0490" w:rsidP="00D5115E">
      <w:pPr>
        <w:pStyle w:val="Heading1"/>
        <w:spacing w:before="0" w:after="0"/>
      </w:pPr>
      <w:r>
        <w:t>Practical 7</w:t>
      </w:r>
    </w:p>
    <w:p w14:paraId="609C32F4" w14:textId="7097C937" w:rsidR="004E40BE" w:rsidRPr="006A6857" w:rsidRDefault="003C5063" w:rsidP="004E40BE">
      <w:pPr>
        <w:spacing w:before="0" w:after="0"/>
        <w:rPr>
          <w:sz w:val="20"/>
          <w:szCs w:val="20"/>
        </w:rPr>
      </w:pPr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Write a python function to find the sum and average of all the elements in the</w:t>
      </w: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</w:t>
      </w:r>
      <w:r w:rsidRPr="004E40B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List. Return these values and print them outside the function.</w:t>
      </w:r>
    </w:p>
    <w:p w14:paraId="3BB8A6CD" w14:textId="77777777" w:rsidR="003C5063" w:rsidRDefault="003C5063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</w:pPr>
    </w:p>
    <w:p w14:paraId="74536F58" w14:textId="13F867F4" w:rsidR="003C5063" w:rsidRPr="003C5063" w:rsidRDefault="003C5063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C506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C506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sum_average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FE385CB" w14:textId="77777777" w:rsidR="003C5063" w:rsidRPr="003C5063" w:rsidRDefault="003C5063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C506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16909C48" w14:textId="77777777" w:rsidR="003C5063" w:rsidRPr="003C5063" w:rsidRDefault="003C5063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C506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C506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4C84056" w14:textId="77777777" w:rsidR="003C5063" w:rsidRPr="003C5063" w:rsidRDefault="003C5063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</w:p>
    <w:p w14:paraId="5158F656" w14:textId="77777777" w:rsidR="003C5063" w:rsidRPr="003C5063" w:rsidRDefault="003C5063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average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3C506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numbers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CEF2BF0" w14:textId="77777777" w:rsidR="003C5063" w:rsidRPr="003C5063" w:rsidRDefault="003C5063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C506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average</w:t>
      </w:r>
    </w:p>
    <w:p w14:paraId="5E758933" w14:textId="77777777" w:rsidR="003C5063" w:rsidRPr="003C5063" w:rsidRDefault="003C5063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E1D62C3" w14:textId="77777777" w:rsidR="003C5063" w:rsidRPr="003C5063" w:rsidRDefault="003C5063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</w:t>
      </w:r>
      <w:r w:rsidRPr="003C506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C506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C506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C506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56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C506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C506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89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C506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67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C506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45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C506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C506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780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,]</w:t>
      </w:r>
    </w:p>
    <w:p w14:paraId="2862A8A2" w14:textId="77777777" w:rsidR="003C5063" w:rsidRPr="003C5063" w:rsidRDefault="003C5063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average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C506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sum_average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BEC27DD" w14:textId="77777777" w:rsidR="003C5063" w:rsidRPr="003C5063" w:rsidRDefault="003C5063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C506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C506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C506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"sum is </w:t>
      </w:r>
      <w:r w:rsidRPr="003C506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3C506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C506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and average is </w:t>
      </w:r>
      <w:r w:rsidRPr="003C506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3C506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average</w:t>
      </w:r>
      <w:r w:rsidRPr="003C506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C506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C506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4158D34" w14:textId="7FF94790" w:rsidR="002745EA" w:rsidRPr="002745EA" w:rsidRDefault="002745EA" w:rsidP="003C5063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D571FB" w14:textId="2B08A089" w:rsidR="00583490" w:rsidRDefault="00B059CC" w:rsidP="00D5115E">
      <w:pPr>
        <w:pStyle w:val="Heading3"/>
        <w:spacing w:before="0"/>
      </w:pPr>
      <w:r>
        <w:t>Output:</w:t>
      </w:r>
    </w:p>
    <w:p w14:paraId="5396EDAE" w14:textId="5D78AA86" w:rsidR="00583490" w:rsidRDefault="0054799B" w:rsidP="006567C8">
      <w:pPr>
        <w:spacing w:before="0" w:after="0"/>
      </w:pPr>
      <w:r w:rsidRPr="0054799B">
        <w:rPr>
          <w:noProof/>
        </w:rPr>
        <w:drawing>
          <wp:inline distT="0" distB="0" distL="0" distR="0" wp14:anchorId="7932BC21" wp14:editId="342FCD0F">
            <wp:extent cx="4633362" cy="502964"/>
            <wp:effectExtent l="0" t="0" r="0" b="0"/>
            <wp:docPr id="190885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57417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F54B" w14:textId="77777777" w:rsidR="00CA2105" w:rsidRDefault="00CA2105" w:rsidP="00583490"/>
    <w:sectPr w:rsidR="00CA2105" w:rsidSect="005F6AC2">
      <w:footerReference w:type="default" r:id="rId18"/>
      <w:pgSz w:w="12240" w:h="15840"/>
      <w:pgMar w:top="851" w:right="1134" w:bottom="1247" w:left="1701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497A0" w14:textId="77777777" w:rsidR="00331494" w:rsidRDefault="00331494" w:rsidP="00C6554A">
      <w:pPr>
        <w:spacing w:before="0" w:after="0" w:line="240" w:lineRule="auto"/>
      </w:pPr>
      <w:r>
        <w:separator/>
      </w:r>
    </w:p>
  </w:endnote>
  <w:endnote w:type="continuationSeparator" w:id="0">
    <w:p w14:paraId="08CCAF4A" w14:textId="77777777" w:rsidR="00331494" w:rsidRDefault="0033149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82C9" w14:textId="77777777" w:rsidR="00004D98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CF3D9" w14:textId="77777777" w:rsidR="00331494" w:rsidRDefault="0033149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48B3205" w14:textId="77777777" w:rsidR="00331494" w:rsidRDefault="0033149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2641C90"/>
    <w:multiLevelType w:val="hybridMultilevel"/>
    <w:tmpl w:val="8C7AAAE6"/>
    <w:lvl w:ilvl="0" w:tplc="8EEC67FC">
      <w:start w:val="1"/>
      <w:numFmt w:val="upperRoman"/>
      <w:lvlText w:val="(%1)"/>
      <w:lvlJc w:val="left"/>
      <w:pPr>
        <w:ind w:left="7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7594807">
    <w:abstractNumId w:val="9"/>
  </w:num>
  <w:num w:numId="2" w16cid:durableId="720446855">
    <w:abstractNumId w:val="8"/>
  </w:num>
  <w:num w:numId="3" w16cid:durableId="1360206211">
    <w:abstractNumId w:val="8"/>
  </w:num>
  <w:num w:numId="4" w16cid:durableId="1487436895">
    <w:abstractNumId w:val="9"/>
  </w:num>
  <w:num w:numId="5" w16cid:durableId="1673755542">
    <w:abstractNumId w:val="13"/>
  </w:num>
  <w:num w:numId="6" w16cid:durableId="117450793">
    <w:abstractNumId w:val="10"/>
  </w:num>
  <w:num w:numId="7" w16cid:durableId="360984164">
    <w:abstractNumId w:val="11"/>
  </w:num>
  <w:num w:numId="8" w16cid:durableId="139930839">
    <w:abstractNumId w:val="7"/>
  </w:num>
  <w:num w:numId="9" w16cid:durableId="1522470432">
    <w:abstractNumId w:val="6"/>
  </w:num>
  <w:num w:numId="10" w16cid:durableId="770976746">
    <w:abstractNumId w:val="5"/>
  </w:num>
  <w:num w:numId="11" w16cid:durableId="1355577959">
    <w:abstractNumId w:val="4"/>
  </w:num>
  <w:num w:numId="12" w16cid:durableId="170995909">
    <w:abstractNumId w:val="3"/>
  </w:num>
  <w:num w:numId="13" w16cid:durableId="1016466171">
    <w:abstractNumId w:val="2"/>
  </w:num>
  <w:num w:numId="14" w16cid:durableId="1490175399">
    <w:abstractNumId w:val="1"/>
  </w:num>
  <w:num w:numId="15" w16cid:durableId="1728527092">
    <w:abstractNumId w:val="0"/>
  </w:num>
  <w:num w:numId="16" w16cid:durableId="214735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8E"/>
    <w:rsid w:val="00004D98"/>
    <w:rsid w:val="00010A06"/>
    <w:rsid w:val="00016A8D"/>
    <w:rsid w:val="00037366"/>
    <w:rsid w:val="00040C41"/>
    <w:rsid w:val="000456C1"/>
    <w:rsid w:val="00056A81"/>
    <w:rsid w:val="00064E35"/>
    <w:rsid w:val="000B3AE3"/>
    <w:rsid w:val="000C4233"/>
    <w:rsid w:val="0011639F"/>
    <w:rsid w:val="00137876"/>
    <w:rsid w:val="001518F8"/>
    <w:rsid w:val="001676DC"/>
    <w:rsid w:val="0017126A"/>
    <w:rsid w:val="001A3385"/>
    <w:rsid w:val="001A409B"/>
    <w:rsid w:val="001B7C79"/>
    <w:rsid w:val="001D0DD7"/>
    <w:rsid w:val="0020256C"/>
    <w:rsid w:val="00221E78"/>
    <w:rsid w:val="0022691A"/>
    <w:rsid w:val="00230BFC"/>
    <w:rsid w:val="002370AF"/>
    <w:rsid w:val="002554CD"/>
    <w:rsid w:val="0026041B"/>
    <w:rsid w:val="002745EA"/>
    <w:rsid w:val="00275995"/>
    <w:rsid w:val="00285131"/>
    <w:rsid w:val="00293B83"/>
    <w:rsid w:val="002A066C"/>
    <w:rsid w:val="002A29C5"/>
    <w:rsid w:val="002B4294"/>
    <w:rsid w:val="002F2D9D"/>
    <w:rsid w:val="002F44DB"/>
    <w:rsid w:val="00311D35"/>
    <w:rsid w:val="00323CB8"/>
    <w:rsid w:val="00331494"/>
    <w:rsid w:val="00333D0D"/>
    <w:rsid w:val="00352089"/>
    <w:rsid w:val="0037025C"/>
    <w:rsid w:val="0038641E"/>
    <w:rsid w:val="003B1BCD"/>
    <w:rsid w:val="003C5063"/>
    <w:rsid w:val="003D1712"/>
    <w:rsid w:val="003E5144"/>
    <w:rsid w:val="004356F1"/>
    <w:rsid w:val="00472BF1"/>
    <w:rsid w:val="00474891"/>
    <w:rsid w:val="004B1691"/>
    <w:rsid w:val="004C049F"/>
    <w:rsid w:val="004C4D57"/>
    <w:rsid w:val="004E40BE"/>
    <w:rsid w:val="005000E2"/>
    <w:rsid w:val="00511500"/>
    <w:rsid w:val="005116B1"/>
    <w:rsid w:val="005150C0"/>
    <w:rsid w:val="005401CF"/>
    <w:rsid w:val="0054799B"/>
    <w:rsid w:val="00551C63"/>
    <w:rsid w:val="00583490"/>
    <w:rsid w:val="00584E3C"/>
    <w:rsid w:val="00587EFF"/>
    <w:rsid w:val="005A09FA"/>
    <w:rsid w:val="005B3B60"/>
    <w:rsid w:val="005C54BE"/>
    <w:rsid w:val="005E0231"/>
    <w:rsid w:val="005E0490"/>
    <w:rsid w:val="005F1559"/>
    <w:rsid w:val="005F6AC2"/>
    <w:rsid w:val="0065633B"/>
    <w:rsid w:val="006567C8"/>
    <w:rsid w:val="00677B3A"/>
    <w:rsid w:val="00683284"/>
    <w:rsid w:val="006A3CE7"/>
    <w:rsid w:val="006A6857"/>
    <w:rsid w:val="006D15ED"/>
    <w:rsid w:val="006D4520"/>
    <w:rsid w:val="006D4FDB"/>
    <w:rsid w:val="00711061"/>
    <w:rsid w:val="00713A2E"/>
    <w:rsid w:val="00721691"/>
    <w:rsid w:val="007632A3"/>
    <w:rsid w:val="00766F48"/>
    <w:rsid w:val="00770B84"/>
    <w:rsid w:val="00776711"/>
    <w:rsid w:val="0078198E"/>
    <w:rsid w:val="00797A45"/>
    <w:rsid w:val="007C09B5"/>
    <w:rsid w:val="007E1F9D"/>
    <w:rsid w:val="007F56D5"/>
    <w:rsid w:val="00834496"/>
    <w:rsid w:val="00852749"/>
    <w:rsid w:val="008556EF"/>
    <w:rsid w:val="00860516"/>
    <w:rsid w:val="00864589"/>
    <w:rsid w:val="00885925"/>
    <w:rsid w:val="00887886"/>
    <w:rsid w:val="00897A8D"/>
    <w:rsid w:val="008B41C0"/>
    <w:rsid w:val="00907C12"/>
    <w:rsid w:val="0092168C"/>
    <w:rsid w:val="0092719D"/>
    <w:rsid w:val="00931EEE"/>
    <w:rsid w:val="00933539"/>
    <w:rsid w:val="0094514A"/>
    <w:rsid w:val="00963AE9"/>
    <w:rsid w:val="00974198"/>
    <w:rsid w:val="009B39C5"/>
    <w:rsid w:val="009C474F"/>
    <w:rsid w:val="009C781B"/>
    <w:rsid w:val="009D3A38"/>
    <w:rsid w:val="00A15042"/>
    <w:rsid w:val="00A25D10"/>
    <w:rsid w:val="00A42A0D"/>
    <w:rsid w:val="00A8163C"/>
    <w:rsid w:val="00AA6DBE"/>
    <w:rsid w:val="00AD2314"/>
    <w:rsid w:val="00AD4BB3"/>
    <w:rsid w:val="00AF0C91"/>
    <w:rsid w:val="00B027B9"/>
    <w:rsid w:val="00B059CC"/>
    <w:rsid w:val="00B06CC5"/>
    <w:rsid w:val="00B24563"/>
    <w:rsid w:val="00B4654D"/>
    <w:rsid w:val="00B57733"/>
    <w:rsid w:val="00B74127"/>
    <w:rsid w:val="00B854CE"/>
    <w:rsid w:val="00BC033E"/>
    <w:rsid w:val="00BC1109"/>
    <w:rsid w:val="00BD3355"/>
    <w:rsid w:val="00BD7868"/>
    <w:rsid w:val="00C11804"/>
    <w:rsid w:val="00C4067B"/>
    <w:rsid w:val="00C43D58"/>
    <w:rsid w:val="00C47669"/>
    <w:rsid w:val="00C6554A"/>
    <w:rsid w:val="00C74C5E"/>
    <w:rsid w:val="00CA2105"/>
    <w:rsid w:val="00CB1239"/>
    <w:rsid w:val="00CB35AA"/>
    <w:rsid w:val="00CB6CB3"/>
    <w:rsid w:val="00CC4DD4"/>
    <w:rsid w:val="00CF7999"/>
    <w:rsid w:val="00D02930"/>
    <w:rsid w:val="00D23BC0"/>
    <w:rsid w:val="00D24D9D"/>
    <w:rsid w:val="00D41C96"/>
    <w:rsid w:val="00D455DE"/>
    <w:rsid w:val="00D5115E"/>
    <w:rsid w:val="00D61446"/>
    <w:rsid w:val="00D625B6"/>
    <w:rsid w:val="00D66FD7"/>
    <w:rsid w:val="00D90C7E"/>
    <w:rsid w:val="00DA1F56"/>
    <w:rsid w:val="00DD2C97"/>
    <w:rsid w:val="00E23E03"/>
    <w:rsid w:val="00E25776"/>
    <w:rsid w:val="00E85D54"/>
    <w:rsid w:val="00EB3D2D"/>
    <w:rsid w:val="00EB7DB6"/>
    <w:rsid w:val="00ED7C44"/>
    <w:rsid w:val="00EF3341"/>
    <w:rsid w:val="00F112EF"/>
    <w:rsid w:val="00F42873"/>
    <w:rsid w:val="00F47455"/>
    <w:rsid w:val="00F87A47"/>
    <w:rsid w:val="00FB100D"/>
    <w:rsid w:val="00FD2A40"/>
    <w:rsid w:val="00FE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CE7B8"/>
  <w15:chartTrackingRefBased/>
  <w15:docId w15:val="{7F1281D7-5995-4407-B4A1-3521067B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7C8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78198E"/>
    <w:rPr>
      <w:color w:val="605E5C"/>
      <w:shd w:val="clear" w:color="auto" w:fill="E1DFDD"/>
    </w:rPr>
  </w:style>
  <w:style w:type="paragraph" w:customStyle="1" w:styleId="210D3DA2052B42A4822153C8CE2D766C">
    <w:name w:val="210D3DA2052B42A4822153C8CE2D766C"/>
    <w:rsid w:val="0078198E"/>
    <w:pPr>
      <w:spacing w:before="0" w:after="160" w:line="259" w:lineRule="auto"/>
    </w:pPr>
    <w:rPr>
      <w:rFonts w:eastAsiaTheme="minorEastAsia"/>
      <w:color w:val="auto"/>
      <w:kern w:val="2"/>
      <w:lang w:val="en-IN" w:eastAsia="en-IN"/>
      <w14:ligatures w14:val="standardContextual"/>
    </w:rPr>
  </w:style>
  <w:style w:type="paragraph" w:styleId="ListParagraph">
    <w:name w:val="List Paragraph"/>
    <w:basedOn w:val="Normal"/>
    <w:uiPriority w:val="34"/>
    <w:unhideWhenUsed/>
    <w:qFormat/>
    <w:rsid w:val="00FE6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smit-joshi814/Learning-python/tree/main/collage/Task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3d2.de/news/event-20170824-pydd.html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itj\AppData\Local\Microsoft\Office\16.0\DTS\en-IN%7bF76BA5A1-986E-4C1B-B832-EF92A5E6FFFF%7d\%7b31230193-64F1-43E1-8C6F-5BBC6FBB3E5E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E3C54E-D82F-40D5-815B-A0E81CC00F9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9C81-AC2B-4317-A6AB-16E002A76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{31230193-64F1-43E1-8C6F-5BBC6FBB3E5E}tf02835058_win32</Template>
  <TotalTime>472</TotalTime>
  <Pages>6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joshi</dc:creator>
  <cp:keywords/>
  <dc:description/>
  <cp:lastModifiedBy>smit</cp:lastModifiedBy>
  <cp:revision>249</cp:revision>
  <cp:lastPrinted>2023-08-10T13:30:00Z</cp:lastPrinted>
  <dcterms:created xsi:type="dcterms:W3CDTF">2023-07-20T13:37:00Z</dcterms:created>
  <dcterms:modified xsi:type="dcterms:W3CDTF">2023-08-19T04:47:00Z</dcterms:modified>
</cp:coreProperties>
</file>