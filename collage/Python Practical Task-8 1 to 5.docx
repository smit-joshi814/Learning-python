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5A2F6A9C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037B3C">
        <w:rPr>
          <w:color w:val="FF0000"/>
        </w:rPr>
        <w:t>8</w:t>
      </w:r>
    </w:p>
    <w:p w14:paraId="7EDE3AD3" w14:textId="1E329CD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285F57">
        <w:t>14</w:t>
      </w:r>
      <w:r>
        <w:t>-</w:t>
      </w:r>
      <w:r w:rsidR="00037B3C">
        <w:t>10</w:t>
      </w:r>
      <w:r>
        <w:t>-2023</w:t>
      </w:r>
    </w:p>
    <w:p w14:paraId="7AA2EB5B" w14:textId="5DD9224D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Pr="002C1F85" w:rsidRDefault="00D625B6" w:rsidP="002C1F85">
      <w:pPr>
        <w:pStyle w:val="Title"/>
      </w:pPr>
      <w:r w:rsidRPr="002C1F85">
        <w:lastRenderedPageBreak/>
        <w:t>Practical 1</w:t>
      </w:r>
    </w:p>
    <w:p w14:paraId="3B443496" w14:textId="794AE7FC" w:rsidR="00585861" w:rsidRDefault="009D75E6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module for Simple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Calculator functions such as addition, multiplication, division, subtraction. Create another file Scientific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C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alculator which includes functions like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sin, cos, tan, power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.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package including these two modules. Create another file and demonstrate the use of defined packages.</w:t>
      </w:r>
    </w:p>
    <w:p w14:paraId="4B76D4AD" w14:textId="2A71D4EC" w:rsidR="009D75E6" w:rsidRPr="005B3B60" w:rsidRDefault="00585861" w:rsidP="00585861">
      <w:pPr>
        <w:pStyle w:val="Heading1"/>
        <w:spacing w:after="0" w:line="240" w:lineRule="auto"/>
      </w:pPr>
      <w:r>
        <w:t>calculator/</w:t>
      </w:r>
      <w:r w:rsidR="009D75E6">
        <w:t>SimpleCalculator.py</w:t>
      </w: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7D03F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module simple calculator</w:t>
      </w:r>
    </w:p>
    <w:p w14:paraId="621CCB4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AFBDE3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146570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23844777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6688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D5347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024AE498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0E305E82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90C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31E91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A8683B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B38B2E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40B6F" w14:textId="79B73CA9" w:rsidR="009D75E6" w:rsidRDefault="00585861" w:rsidP="00585861">
      <w:pPr>
        <w:pStyle w:val="Heading1"/>
        <w:spacing w:after="0"/>
      </w:pPr>
      <w:r>
        <w:t>calculator/</w:t>
      </w:r>
      <w:r w:rsidR="009D75E6" w:rsidRPr="009D75E6">
        <w:t>ScientificCalculator</w:t>
      </w:r>
      <w:r w:rsidR="009D75E6">
        <w:t>.py</w:t>
      </w:r>
    </w:p>
    <w:p w14:paraId="4A27086A" w14:textId="77777777" w:rsid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39CFE8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Scintific</w:t>
      </w:r>
      <w:proofErr w:type="spellEnd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calculator</w:t>
      </w:r>
    </w:p>
    <w:p w14:paraId="18DE7E81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7EA7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06D9A0C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F9E72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26B75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4401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BE17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7558AB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741B5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08F5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874EF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EC1F02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E770D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DA1A1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B8C5B" w14:textId="77777777" w:rsidR="009D75E6" w:rsidRP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84002D" w14:textId="0DC1636E" w:rsidR="00ED424C" w:rsidRDefault="000F00C4" w:rsidP="00682573">
      <w:pPr>
        <w:pStyle w:val="Heading1"/>
      </w:pPr>
      <w:r>
        <w:lastRenderedPageBreak/>
        <w:t>calculator/</w:t>
      </w:r>
      <w:r w:rsidR="00ED424C">
        <w:t>__init__.py</w:t>
      </w:r>
    </w:p>
    <w:p w14:paraId="43382BA6" w14:textId="77777777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9DF1ED6" w14:textId="4A1C8571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 </w:t>
      </w: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</w:p>
    <w:p w14:paraId="644A3CFA" w14:textId="77777777" w:rsidR="000F00C4" w:rsidRP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FCD45A" w14:textId="2E49549A" w:rsidR="00682573" w:rsidRDefault="00682573" w:rsidP="00682573">
      <w:pPr>
        <w:pStyle w:val="Heading1"/>
      </w:pPr>
      <w:r>
        <w:t>MasterCalculator</w:t>
      </w:r>
      <w:r>
        <w:t>.py</w:t>
      </w:r>
    </w:p>
    <w:p w14:paraId="1FD4D5F1" w14:textId="77777777" w:rsidR="008424D1" w:rsidRDefault="008424D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44053F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</w:p>
    <w:p w14:paraId="32E30B3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31416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3BA7B84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55792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57C3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4B733E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"1.Add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2.substract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3.multiply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4.divide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5.sin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6.cos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7.tan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8.power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9.exit"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90F7E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2822ADD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6B315A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51CE4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635F5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F4CAB5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B56580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substraction</w:t>
      </w:r>
      <w:proofErr w:type="spell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A7B4D6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55018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3281F6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8EB5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59782770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8DE98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C45955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7F49F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245E32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E27EEC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D0087E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869D46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7F062B1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AFE99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A251B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3E7C7967" w14:textId="2E4AC1D3" w:rsidR="00427320" w:rsidRPr="00B75220" w:rsidRDefault="002929C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2FB778" w14:textId="28B872A0" w:rsidR="00B75220" w:rsidRPr="00B75220" w:rsidRDefault="00B75220" w:rsidP="00B75220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A42A" w14:textId="77777777" w:rsidR="00682573" w:rsidRDefault="00682573" w:rsidP="009D75E6"/>
    <w:p w14:paraId="4D3690A1" w14:textId="77777777" w:rsidR="0012220C" w:rsidRDefault="0012220C" w:rsidP="009D75E6"/>
    <w:p w14:paraId="4F3DEDFE" w14:textId="77777777" w:rsidR="0012220C" w:rsidRDefault="0012220C" w:rsidP="009D75E6"/>
    <w:p w14:paraId="671D6B1D" w14:textId="77777777" w:rsidR="002C1F85" w:rsidRDefault="002C1F85" w:rsidP="009D75E6"/>
    <w:p w14:paraId="78B3CCC0" w14:textId="15247FB5" w:rsidR="00885925" w:rsidRDefault="0026041B" w:rsidP="008A31C2">
      <w:pPr>
        <w:pStyle w:val="Heading1"/>
      </w:pPr>
      <w:r>
        <w:lastRenderedPageBreak/>
        <w:t>Output:</w:t>
      </w:r>
    </w:p>
    <w:p w14:paraId="59870531" w14:textId="77777777" w:rsidR="003053A8" w:rsidRDefault="003053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05C80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 xml:space="preserve">PS D:\LEARNING\COLLAGE\SAM7\Python\collage\task8\practical1&gt; </w:t>
      </w:r>
      <w:proofErr w:type="spellStart"/>
      <w:r w:rsidRPr="0012220C">
        <w:rPr>
          <w:color w:val="FFFFFF" w:themeColor="background1"/>
        </w:rPr>
        <w:t>py</w:t>
      </w:r>
      <w:proofErr w:type="spellEnd"/>
      <w:r w:rsidRPr="0012220C">
        <w:rPr>
          <w:color w:val="FFFFFF" w:themeColor="background1"/>
        </w:rPr>
        <w:t xml:space="preserve"> MasterCalculator.py</w:t>
      </w:r>
    </w:p>
    <w:p w14:paraId="57C3F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14E96F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5A79DE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106735E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8B973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033F61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474882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05990C8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5B834DC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74B62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1</w:t>
      </w:r>
    </w:p>
    <w:p w14:paraId="020F6E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4FB95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10</w:t>
      </w:r>
    </w:p>
    <w:p w14:paraId="62AD810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353AFD6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sum is 30</w:t>
      </w:r>
    </w:p>
    <w:p w14:paraId="3318EDF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E6D7BB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92EE4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070C9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8694FE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4B2BA4B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45BD3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1D1BF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6A0AB7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6CDFE1C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63E67E4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2</w:t>
      </w:r>
    </w:p>
    <w:p w14:paraId="1C87D0C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161FBE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40</w:t>
      </w:r>
    </w:p>
    <w:p w14:paraId="47088B1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2DCC5B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12220C">
        <w:rPr>
          <w:color w:val="FFFFFF" w:themeColor="background1"/>
        </w:rPr>
        <w:t>substraction</w:t>
      </w:r>
      <w:proofErr w:type="spellEnd"/>
      <w:r w:rsidRPr="0012220C">
        <w:rPr>
          <w:color w:val="FFFFFF" w:themeColor="background1"/>
        </w:rPr>
        <w:t xml:space="preserve"> is 20</w:t>
      </w:r>
    </w:p>
    <w:p w14:paraId="13E9AF2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6F0E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3DC661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9445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2A286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55D5A7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963D6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615B1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793D58E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189B89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B7C5F8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3</w:t>
      </w:r>
    </w:p>
    <w:p w14:paraId="4D69F8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568045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27B00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3D2F7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multiplication is 4</w:t>
      </w:r>
    </w:p>
    <w:p w14:paraId="3F7FF8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B5DE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C4684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4846B8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5C333F5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512A5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77293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718EFC5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73687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077BE64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73D7F4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4</w:t>
      </w:r>
    </w:p>
    <w:p w14:paraId="4D4929C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AD38B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</w:t>
      </w:r>
    </w:p>
    <w:p w14:paraId="70A939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272241D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division is 2.0</w:t>
      </w:r>
    </w:p>
    <w:p w14:paraId="68442E5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B3A98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797AC68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761E1A6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7BE6DB1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6F27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D5194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DC55E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37D957A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803F89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B653DD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5</w:t>
      </w:r>
    </w:p>
    <w:p w14:paraId="3601E0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11FE2E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F50B8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sin is 0.9092974268256817</w:t>
      </w:r>
    </w:p>
    <w:p w14:paraId="16B72E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C8B759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5D2A28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356539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7615FA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D9EAA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B0E829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46B3755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6DA9C9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5A4ECA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431692F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6</w:t>
      </w:r>
    </w:p>
    <w:p w14:paraId="5410C33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21E7C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06988B8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cos is -0.4161468365471424</w:t>
      </w:r>
    </w:p>
    <w:p w14:paraId="252DDF1D" w14:textId="77777777" w:rsid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BDD6ABC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CF4C407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A340A09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E73EB92" w14:textId="77777777" w:rsidR="003B25FA" w:rsidRPr="0012220C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BD514E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890CD8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62A3AA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197E8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618A53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7A8604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26DF2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4F0F5F8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1BD0777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2782F9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7</w:t>
      </w:r>
    </w:p>
    <w:p w14:paraId="66B504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8C17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1E7423A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tan is -2.185039863261519</w:t>
      </w:r>
    </w:p>
    <w:p w14:paraId="6889A50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38CB6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84A54A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669EAA7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FFF681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449C6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D5D5F9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52294D5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88FDD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37FD96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AC447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8</w:t>
      </w:r>
    </w:p>
    <w:p w14:paraId="76FC544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395C5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89852E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46B0D42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power is 4.0</w:t>
      </w:r>
    </w:p>
    <w:p w14:paraId="08C71E5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9E4422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4CABBB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0913F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2F33F17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76C3F23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6303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28D8D4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B71F4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3DC72B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CD5736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9</w:t>
      </w:r>
    </w:p>
    <w:p w14:paraId="43BA14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4BF03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Exiting...</w:t>
      </w:r>
    </w:p>
    <w:p w14:paraId="073E58CA" w14:textId="123A3C1B" w:rsidR="003B25FA" w:rsidRDefault="0012220C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PS D:\LEARNING\COLLAGE\SAM7\Python\collage\task8\practical1&gt;</w:t>
      </w:r>
    </w:p>
    <w:p w14:paraId="4239525E" w14:textId="77777777" w:rsidR="003B25FA" w:rsidRDefault="003B25FA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1CA7AA0" w14:textId="77777777" w:rsidR="003B25FA" w:rsidRDefault="003B25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217EB50" w14:textId="38A88FBB" w:rsidR="00D625B6" w:rsidRPr="00EB7DB6" w:rsidRDefault="00D625B6" w:rsidP="002C1F85">
      <w:pPr>
        <w:pStyle w:val="Title"/>
        <w:rPr>
          <w:sz w:val="28"/>
          <w:szCs w:val="20"/>
        </w:rPr>
      </w:pPr>
      <w:r>
        <w:lastRenderedPageBreak/>
        <w:t>Practical 2</w:t>
      </w:r>
    </w:p>
    <w:p w14:paraId="73EECE2A" w14:textId="753BF659" w:rsidR="006B0258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palindrome checker which takes input integer number and checks whether the number is palindrome or not. Create a file and use this module.</w:t>
      </w:r>
    </w:p>
    <w:p w14:paraId="5E37BD16" w14:textId="77777777" w:rsidR="002C1F85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</w:p>
    <w:p w14:paraId="3648879B" w14:textId="631E49B0" w:rsidR="002C1F85" w:rsidRPr="002C1F85" w:rsidRDefault="002C1F85" w:rsidP="002C1F85">
      <w:pPr>
        <w:pStyle w:val="Heading1"/>
      </w:pPr>
      <w:r w:rsidRPr="002C1F85">
        <w:t>PalindromeChecker</w:t>
      </w:r>
      <w:r>
        <w:t>.py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AB299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is </w:t>
      </w:r>
      <w:proofErr w:type="spellStart"/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Pelendrom</w:t>
      </w:r>
      <w:proofErr w:type="spellEnd"/>
    </w:p>
    <w:p w14:paraId="5F67487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3E96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2EDF86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F420B38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</w:p>
    <w:p w14:paraId="13B540A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7D3FCC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F0550B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09F78ED9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92FDE3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6BE2F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1EE8C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79F25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609E664" w14:textId="2BB5C22D" w:rsidR="002C1F85" w:rsidRDefault="002C1F85" w:rsidP="002C1F85">
      <w:pPr>
        <w:pStyle w:val="Heading1"/>
      </w:pPr>
      <w:r>
        <w:t>main.py</w:t>
      </w:r>
    </w:p>
    <w:p w14:paraId="5060BDA3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ABEB3E6" w14:textId="1F24586B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PalindromeChecker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</w:p>
    <w:p w14:paraId="71084A1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0EE51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)))):</w:t>
      </w:r>
    </w:p>
    <w:p w14:paraId="6476842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B7E6B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1AD690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Not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A2633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D1D67" w14:textId="6EABABD5" w:rsidR="009B3323" w:rsidRDefault="00C47669" w:rsidP="008A31C2">
      <w:pPr>
        <w:pStyle w:val="Heading1"/>
        <w:spacing w:after="0"/>
        <w:rPr>
          <w:noProof/>
        </w:rPr>
      </w:pPr>
      <w:r>
        <w:t>Output:</w:t>
      </w:r>
    </w:p>
    <w:p w14:paraId="369B7C04" w14:textId="77777777" w:rsidR="004F0C79" w:rsidRDefault="004F0C79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972AEC7" w14:textId="319B871F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FA7CF2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121</w:t>
      </w:r>
    </w:p>
    <w:p w14:paraId="33C3C4B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Palindrome</w:t>
      </w:r>
    </w:p>
    <w:p w14:paraId="785F8D3A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4B9F2F8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20</w:t>
      </w:r>
    </w:p>
    <w:p w14:paraId="6CAAC22C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Not Palindrome</w:t>
      </w:r>
    </w:p>
    <w:p w14:paraId="6DE80705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 xml:space="preserve">PS D:\LEARNING\COLLAGE\SAM7\Python\collage\task8\practical2&gt; </w:t>
      </w:r>
    </w:p>
    <w:p w14:paraId="495262AB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23AF731E" w14:textId="12DD8322" w:rsidR="00887886" w:rsidRDefault="00887886" w:rsidP="000C3F63">
      <w:pPr>
        <w:pStyle w:val="Title"/>
      </w:pPr>
      <w:r>
        <w:lastRenderedPageBreak/>
        <w:t>Practical 3</w:t>
      </w:r>
    </w:p>
    <w:p w14:paraId="1F621C76" w14:textId="026AFABC" w:rsidR="006B0258" w:rsidRDefault="003E68C6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module consist of class point with members x and y and function </w:t>
      </w:r>
      <w:proofErr w:type="spellStart"/>
      <w:r w:rsidRPr="003E68C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euclidean_distance</w:t>
      </w:r>
      <w:proofErr w:type="spellEnd"/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to calculate the distance between two points.</w:t>
      </w:r>
    </w:p>
    <w:p w14:paraId="6F381B6A" w14:textId="1104D8D8" w:rsidR="003E68C6" w:rsidRPr="00CC6B9C" w:rsidRDefault="003E68C6" w:rsidP="003E68C6">
      <w:pPr>
        <w:pStyle w:val="Heading1"/>
      </w:pPr>
      <w:r w:rsidRPr="003E68C6">
        <w:t>euclideanCalculator</w:t>
      </w:r>
      <w:r>
        <w:t>.py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7F526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11491B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7DEE5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ECBF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027A6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1D739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34C0F9" w14:textId="3647F041" w:rsidR="003E68C6" w:rsidRDefault="003E68C6" w:rsidP="003E68C6">
      <w:pPr>
        <w:pStyle w:val="Heading1"/>
      </w:pPr>
      <w:r>
        <w:t>main.py</w:t>
      </w:r>
    </w:p>
    <w:p w14:paraId="10AFC069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E95A53E" w14:textId="2315A6E1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euclideanCalculator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proofErr w:type="spellEnd"/>
    </w:p>
    <w:p w14:paraId="1DF106FB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57B4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7790E2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"Point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FE277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DA3C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76C0DA1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F7A90A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C0CEFDF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B329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20B109B3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CDE401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B0DB3E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D7D467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euclidean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distance is"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8FB499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F9CCC7" w14:textId="57A85E41" w:rsidR="00207648" w:rsidRDefault="00EB7DB6" w:rsidP="003E68C6">
      <w:pPr>
        <w:pStyle w:val="Heading1"/>
      </w:pPr>
      <w:r>
        <w:t>Output:</w:t>
      </w:r>
    </w:p>
    <w:p w14:paraId="0E56F6A4" w14:textId="77777777" w:rsidR="008C2FC6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2D182E34" w14:textId="02017E4D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PS D:\LEARNING\COLLAGE\SAM7\Python\collage\task8\practical3&gt; </w:t>
      </w:r>
      <w:proofErr w:type="spellStart"/>
      <w:r w:rsidRPr="005F08DA">
        <w:rPr>
          <w:color w:val="FFFFFF" w:themeColor="background1"/>
        </w:rPr>
        <w:t>py</w:t>
      </w:r>
      <w:proofErr w:type="spellEnd"/>
      <w:r w:rsidRPr="005F08DA">
        <w:rPr>
          <w:color w:val="FFFFFF" w:themeColor="background1"/>
        </w:rPr>
        <w:t xml:space="preserve"> main.py</w:t>
      </w:r>
    </w:p>
    <w:p w14:paraId="13B13B56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1 40</w:t>
      </w:r>
    </w:p>
    <w:p w14:paraId="113E1FCC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20</w:t>
      </w:r>
    </w:p>
    <w:p w14:paraId="17568883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---</w:t>
      </w:r>
    </w:p>
    <w:p w14:paraId="6DBFD44A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Point 1 20  </w:t>
      </w:r>
    </w:p>
    <w:p w14:paraId="73401EC1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60</w:t>
      </w:r>
    </w:p>
    <w:p w14:paraId="7DE8C653" w14:textId="77777777" w:rsid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5F08DA">
        <w:rPr>
          <w:color w:val="FFFFFF" w:themeColor="background1"/>
        </w:rPr>
        <w:t>euclidean</w:t>
      </w:r>
      <w:proofErr w:type="spellEnd"/>
      <w:r w:rsidRPr="005F08DA">
        <w:rPr>
          <w:color w:val="FFFFFF" w:themeColor="background1"/>
        </w:rPr>
        <w:t xml:space="preserve"> distance is 44.721359549995796</w:t>
      </w:r>
    </w:p>
    <w:p w14:paraId="7E7684DD" w14:textId="77777777" w:rsidR="008C2FC6" w:rsidRPr="005F08DA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59F2669F" w14:textId="4F73B6F8" w:rsidR="00A25D10" w:rsidRPr="001A3385" w:rsidRDefault="0022691A" w:rsidP="0028149E">
      <w:pPr>
        <w:pStyle w:val="Title"/>
        <w:spacing w:before="0" w:after="0"/>
      </w:pPr>
      <w:r>
        <w:lastRenderedPageBreak/>
        <w:t xml:space="preserve">Practical </w:t>
      </w:r>
      <w:r w:rsidR="00DA1F56">
        <w:t>4</w:t>
      </w:r>
    </w:p>
    <w:p w14:paraId="433EC35D" w14:textId="2B4D26B1" w:rsidR="006B0258" w:rsidRDefault="00841755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consist of class distance with members feet &amp; inch rewrite the function to add two object of distance and validate the resultant.</w:t>
      </w:r>
    </w:p>
    <w:p w14:paraId="34F8E5FD" w14:textId="72AE1FDA" w:rsidR="00841755" w:rsidRPr="0021404D" w:rsidRDefault="00063418" w:rsidP="0028149E">
      <w:pPr>
        <w:pStyle w:val="Heading1"/>
        <w:spacing w:before="0" w:after="0"/>
      </w:pPr>
      <w:r>
        <w:t>distance.py</w:t>
      </w:r>
    </w:p>
    <w:p w14:paraId="50FA9B4B" w14:textId="77777777" w:rsidR="00130390" w:rsidRPr="00130390" w:rsidRDefault="00130390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E0922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0454D2A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22A96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</w:p>
    <w:p w14:paraId="5DCAF3D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</w:p>
    <w:p w14:paraId="4DF899B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E57A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DE473E8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.feet</w:t>
      </w:r>
      <w:proofErr w:type="spellEnd"/>
    </w:p>
    <w:p w14:paraId="703F82D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.inch</w:t>
      </w:r>
      <w:proofErr w:type="spellEnd"/>
    </w:p>
    <w:p w14:paraId="4F8C5497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960BE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852AD9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16D9BD64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</w:p>
    <w:p w14:paraId="7E1F81A7" w14:textId="77777777" w:rsidR="00514956" w:rsidRPr="00514956" w:rsidRDefault="00514956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766A7D" w14:textId="70B2B98D" w:rsidR="00063418" w:rsidRDefault="00063418" w:rsidP="0028149E">
      <w:pPr>
        <w:pStyle w:val="Heading1"/>
        <w:spacing w:before="0" w:after="0"/>
      </w:pPr>
      <w:r>
        <w:t>distanceCalculator.py</w:t>
      </w:r>
    </w:p>
    <w:p w14:paraId="73D0FEB2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7E8F22F" w14:textId="4767CA84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</w:p>
    <w:p w14:paraId="157E45D9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6B153" w14:textId="33C7DD3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32D987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73FDD5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1BE61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157E2B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0795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5AEA2C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67A6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232C0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C8AC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45527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91BB6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8DA5A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"Feets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Inchs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32B31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4AE011DB" w:rsidR="002F44DB" w:rsidRDefault="005F6AC2" w:rsidP="0028149E">
      <w:pPr>
        <w:pStyle w:val="Heading1"/>
        <w:spacing w:before="0" w:after="0"/>
      </w:pPr>
      <w:r>
        <w:t>Output:</w:t>
      </w:r>
    </w:p>
    <w:p w14:paraId="3579DDF1" w14:textId="77777777" w:rsid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4DA64DC" w14:textId="50FDD8FA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 xml:space="preserve">PS D:\LEARNING\COLLAGE\SAM7\Python\collage\task8\practical4&gt; </w:t>
      </w:r>
      <w:proofErr w:type="spellStart"/>
      <w:r w:rsidRPr="00D11516">
        <w:rPr>
          <w:color w:val="FFFFFF" w:themeColor="background1"/>
        </w:rPr>
        <w:t>py</w:t>
      </w:r>
      <w:proofErr w:type="spellEnd"/>
      <w:r w:rsidRPr="00D11516">
        <w:rPr>
          <w:color w:val="FFFFFF" w:themeColor="background1"/>
        </w:rPr>
        <w:t xml:space="preserve"> distanceCalculator.py</w:t>
      </w:r>
    </w:p>
    <w:p w14:paraId="395C1700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1: 5</w:t>
      </w:r>
    </w:p>
    <w:p w14:paraId="1CEB34FE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2: 4</w:t>
      </w:r>
    </w:p>
    <w:p w14:paraId="065CAD86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1: 5</w:t>
      </w:r>
    </w:p>
    <w:p w14:paraId="2C79987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2: 5</w:t>
      </w:r>
    </w:p>
    <w:p w14:paraId="4FDADC3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Feets</w:t>
      </w:r>
      <w:proofErr w:type="spellEnd"/>
      <w:r w:rsidRPr="00D11516">
        <w:rPr>
          <w:color w:val="FFFFFF" w:themeColor="background1"/>
        </w:rPr>
        <w:t xml:space="preserve">: 9 </w:t>
      </w:r>
    </w:p>
    <w:p w14:paraId="1A3EA1F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Inchs</w:t>
      </w:r>
      <w:proofErr w:type="spellEnd"/>
      <w:r w:rsidRPr="00D11516">
        <w:rPr>
          <w:color w:val="FFFFFF" w:themeColor="background1"/>
        </w:rPr>
        <w:t>: 10</w:t>
      </w:r>
    </w:p>
    <w:p w14:paraId="14CC578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0EEB19F6" w14:textId="1CA8EDC0" w:rsidR="0065633B" w:rsidRPr="0028149E" w:rsidRDefault="0065633B" w:rsidP="0028149E">
      <w:pPr>
        <w:pStyle w:val="Title"/>
        <w:spacing w:before="0" w:after="0"/>
      </w:pPr>
      <w:r w:rsidRPr="0028149E">
        <w:lastRenderedPageBreak/>
        <w:t>Practical 5</w:t>
      </w:r>
    </w:p>
    <w:p w14:paraId="2127D89B" w14:textId="05435A8F" w:rsidR="00183894" w:rsidRDefault="003F6579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Create package Geometry, with modules for calculation of area &amp; </w:t>
      </w:r>
      <w:r w:rsidRPr="003F6579">
        <w:rPr>
          <w:rFonts w:asciiTheme="majorHAnsi" w:eastAsiaTheme="majorEastAsia" w:hAnsiTheme="majorHAnsi" w:cstheme="majorBidi"/>
          <w:color w:val="007789" w:themeColor="accent1" w:themeShade="BF"/>
        </w:rPr>
        <w:t>perimeter</w:t>
      </w: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of circle , rectangle, triangle. Write class and use.</w:t>
      </w:r>
    </w:p>
    <w:p w14:paraId="45F5411D" w14:textId="32DF3D7E" w:rsidR="006B0258" w:rsidRPr="001F7525" w:rsidRDefault="0028149E" w:rsidP="0028149E">
      <w:pPr>
        <w:pStyle w:val="Heading1"/>
        <w:spacing w:before="0" w:after="0"/>
      </w:pPr>
      <w:r>
        <w:t>geometry/circle.py</w:t>
      </w:r>
    </w:p>
    <w:p w14:paraId="2A6BC8A3" w14:textId="77777777" w:rsidR="0034780C" w:rsidRPr="0034780C" w:rsidRDefault="0034780C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1770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33EF47D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A4D5B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37A7543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56F60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14:paraId="08297D4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B6F31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7998AD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**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FEB6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719C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499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</w:p>
    <w:p w14:paraId="5B08B9BD" w14:textId="77777777" w:rsidR="008D5DDE" w:rsidRPr="005F6AC2" w:rsidRDefault="008D5DD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71D4CB" w14:textId="59213772" w:rsidR="0028149E" w:rsidRDefault="0028149E" w:rsidP="0028149E">
      <w:pPr>
        <w:pStyle w:val="Heading1"/>
        <w:spacing w:before="0" w:after="0"/>
      </w:pPr>
      <w:r>
        <w:t>geometry/rectangle.py</w:t>
      </w:r>
    </w:p>
    <w:p w14:paraId="4732957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0B1F8229" w14:textId="57FE05D5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52D120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D6FF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</w:p>
    <w:p w14:paraId="4222DF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14:paraId="4EF4B593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6B0A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12DD5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</w:p>
    <w:p w14:paraId="43C3209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C4FDB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473C2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DBDE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7A1B0D" w14:textId="34D9F126" w:rsidR="0028149E" w:rsidRDefault="0028149E" w:rsidP="0028149E">
      <w:pPr>
        <w:pStyle w:val="Heading1"/>
        <w:spacing w:before="0" w:after="0"/>
      </w:pPr>
      <w:r>
        <w:t>geometry/triangle.py</w:t>
      </w:r>
    </w:p>
    <w:p w14:paraId="4BF54A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C3651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F1153C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</w:p>
    <w:p w14:paraId="3DC8847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</w:p>
    <w:p w14:paraId="508F028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</w:p>
    <w:p w14:paraId="1960D67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</w:p>
    <w:p w14:paraId="330FD8B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01F99D48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37A7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4F1B7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</w:p>
    <w:p w14:paraId="03DDF0C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6B243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59199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6E38686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A3866E" w14:textId="77777777" w:rsidR="0028149E" w:rsidRDefault="0028149E" w:rsidP="0028149E"/>
    <w:p w14:paraId="54D3CFA3" w14:textId="6B2612CB" w:rsidR="0028149E" w:rsidRDefault="0028149E" w:rsidP="0028149E">
      <w:pPr>
        <w:pStyle w:val="Heading1"/>
      </w:pPr>
      <w:r>
        <w:lastRenderedPageBreak/>
        <w:t>calculate.py</w:t>
      </w:r>
    </w:p>
    <w:p w14:paraId="4EC67D4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97F821C" w14:textId="01DB227B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geometry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</w:p>
    <w:p w14:paraId="1BAF220C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B9F0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5930B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AE905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E3DB07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6952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4CB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D727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CEC7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C9462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95690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EC604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773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63E15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70C51C19" w:rsidR="00583490" w:rsidRDefault="00323CB8" w:rsidP="004E05DF">
      <w:pPr>
        <w:pStyle w:val="Heading1"/>
      </w:pPr>
      <w:r>
        <w:t>Output:</w:t>
      </w:r>
    </w:p>
    <w:p w14:paraId="22A640F8" w14:textId="77777777" w:rsid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F76709" w14:textId="4340A928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 xml:space="preserve">PS D:\LEARNING\COLLAGE\SAM7\Python\collage\task8\practical5&gt; </w:t>
      </w:r>
      <w:proofErr w:type="spellStart"/>
      <w:r w:rsidRPr="0028149E">
        <w:rPr>
          <w:color w:val="FFFFFF" w:themeColor="background1"/>
        </w:rPr>
        <w:t>py</w:t>
      </w:r>
      <w:proofErr w:type="spellEnd"/>
      <w:r w:rsidRPr="0028149E">
        <w:rPr>
          <w:color w:val="FFFFFF" w:themeColor="background1"/>
        </w:rPr>
        <w:t xml:space="preserve"> calculate.py</w:t>
      </w:r>
    </w:p>
    <w:p w14:paraId="7B38A154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Area: 78.53981633974483</w:t>
      </w:r>
    </w:p>
    <w:p w14:paraId="4692044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Perimeter: 31.41592653589793</w:t>
      </w:r>
    </w:p>
    <w:p w14:paraId="6ABB263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Area: 24</w:t>
      </w:r>
    </w:p>
    <w:p w14:paraId="28B68ABD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Perimeter: 20</w:t>
      </w:r>
    </w:p>
    <w:p w14:paraId="7DF53E50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Area: 6.0</w:t>
      </w:r>
    </w:p>
    <w:p w14:paraId="4464721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Perimeter: 15</w:t>
      </w:r>
    </w:p>
    <w:p w14:paraId="17BEBA3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7CAB54" w14:textId="77777777" w:rsidR="004E05DF" w:rsidRDefault="004E05DF" w:rsidP="004E05DF"/>
    <w:p w14:paraId="3202BFC9" w14:textId="55750FDA" w:rsidR="00D00A50" w:rsidRDefault="00D00A50" w:rsidP="004E05DF"/>
    <w:p w14:paraId="06EDF5B7" w14:textId="77777777" w:rsidR="00D00A50" w:rsidRDefault="00D00A50">
      <w:r>
        <w:br w:type="page"/>
      </w:r>
    </w:p>
    <w:p w14:paraId="076D388E" w14:textId="16C5816C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lastRenderedPageBreak/>
        <w:t>Practical 6</w:t>
      </w:r>
    </w:p>
    <w:p w14:paraId="4D35FEAB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for creating class Vehicle with members Model no, type and price.</w:t>
      </w:r>
    </w:p>
    <w:p w14:paraId="2B77B446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Derive class car and bike from class vehicle. Class car has members engine number, color</w:t>
      </w:r>
    </w:p>
    <w:p w14:paraId="2A4BA637" w14:textId="77777777" w:rsidR="00BD7B70" w:rsidRPr="00BD7B70" w:rsidRDefault="00BD7B70" w:rsidP="00BD7B7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and </w:t>
      </w:r>
      <w:proofErr w:type="spellStart"/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fueltype</w:t>
      </w:r>
      <w:proofErr w:type="spellEnd"/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 Class Bike has members as machine CC and mileage. Write proper</w:t>
      </w:r>
    </w:p>
    <w:p w14:paraId="2C8B18FE" w14:textId="572B81C4" w:rsidR="00BD7B70" w:rsidRPr="00D24D9D" w:rsidRDefault="00BD7B70" w:rsidP="00BD7B70">
      <w:pPr>
        <w:spacing w:before="0" w:after="0"/>
      </w:pP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constructors and display functions to display all the </w:t>
      </w:r>
      <w:r w:rsidR="00592D9E"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details</w:t>
      </w:r>
      <w:r w:rsidRPr="00BD7B7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62D3726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7DC96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48364F2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87F4F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</w:p>
    <w:p w14:paraId="08CCB6F8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</w:p>
    <w:p w14:paraId="3093ED6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</w:p>
    <w:p w14:paraId="36079A28" w14:textId="77777777" w:rsid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C0F929" w14:textId="77777777" w:rsidR="00D11B97" w:rsidRPr="000E2D89" w:rsidRDefault="00D11B97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B1AF2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99FF2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DD6E27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"Model No:"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D7ADD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2333EB" w14:textId="78EE0B8B" w:rsidR="000E2D89" w:rsidRDefault="000E2D89" w:rsidP="002F5E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₹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E44EBF" w14:textId="77777777" w:rsidR="002F5EF7" w:rsidRPr="000E2D89" w:rsidRDefault="002F5EF7" w:rsidP="002F5E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779FFC" w14:textId="77777777" w:rsidR="00644BC0" w:rsidRDefault="00644BC0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7E8B8374" w14:textId="3AF52420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93EE5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E859A3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C37C5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</w:p>
    <w:p w14:paraId="0E86AD77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</w:p>
    <w:p w14:paraId="5FB972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</w:p>
    <w:p w14:paraId="5FF47855" w14:textId="54E2580C" w:rsidR="00B0214E" w:rsidRDefault="00B0214E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C7B0B" w14:textId="5AC8AF28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99288A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1B52448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 Number:"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engineNumber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3D921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1A04B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"Fuel Type:"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fuelType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34FA6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77850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Vehicle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2384E1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199B2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modelNo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631C3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</w:p>
    <w:p w14:paraId="5F3F129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</w:p>
    <w:p w14:paraId="11BA3C1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A058DC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D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27DB83B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super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C116DC5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"Machine CC:"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machineCC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3A3509" w14:textId="6992586B" w:rsidR="000E2D89" w:rsidRDefault="000E2D89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"Mileage:"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mileage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730564" w14:textId="77777777" w:rsidR="00C16E51" w:rsidRPr="000E2D89" w:rsidRDefault="00C16E51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117F6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Bike Objects</w:t>
      </w:r>
    </w:p>
    <w:p w14:paraId="42523451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Hero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"Hero </w:t>
      </w:r>
      <w:proofErr w:type="spellStart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Splendor</w:t>
      </w:r>
      <w:proofErr w:type="spellEnd"/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Plus"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"Commuter"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97.2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ADD859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Bajaj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Bike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"Bajaj Pulsar 180"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"StreetFighter"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178.6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51AEC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AA6646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Car Objects</w:t>
      </w:r>
    </w:p>
    <w:p w14:paraId="022279C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Sedun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'Sedan'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'1234567890'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'Red'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'Gasoline'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A77660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SUV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'SUV'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'9876543210'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'Diesel'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CA7679" w14:textId="706FAAC2" w:rsidR="000E2D89" w:rsidRDefault="000E2D89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Truck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D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'Truck'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'0987654321'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'Electric'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897D22" w14:textId="77777777" w:rsidR="00C16E51" w:rsidRPr="000E2D89" w:rsidRDefault="00C16E51" w:rsidP="00C16E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2FEA82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printing All The Objects Data</w:t>
      </w:r>
    </w:p>
    <w:p w14:paraId="24443BF2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------HERO------'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788C8D" w14:textId="42413C6A" w:rsidR="00B0214E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Hero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5B56FD" w14:textId="77777777" w:rsidR="00276BCC" w:rsidRPr="000E2D89" w:rsidRDefault="00276BCC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E1B9CE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------BAJAJ------'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24BB18" w14:textId="75471017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Bajaj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E56AF00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------SEDUN------'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4F8F3E" w14:textId="1219726A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Sedun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9BAA0FD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------SUV------'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28BE32" w14:textId="3E2AFC2F" w:rsidR="00B0214E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SUV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707EB74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E2D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E2D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------TRUCK------'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E08B9F" w14:textId="77777777" w:rsidR="000E2D89" w:rsidRPr="000E2D89" w:rsidRDefault="000E2D89" w:rsidP="000E2D8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E2D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Truck</w:t>
      </w:r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D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E2D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BFC578F" w14:textId="08E6F340" w:rsidR="00E872BD" w:rsidRDefault="00E872BD" w:rsidP="008D5D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8A8263" w14:textId="77777777" w:rsidR="00276BCC" w:rsidRDefault="00276BCC" w:rsidP="002745EA">
      <w:pPr>
        <w:pStyle w:val="Heading3"/>
      </w:pPr>
    </w:p>
    <w:p w14:paraId="7A463395" w14:textId="0D24F9A9" w:rsidR="00583490" w:rsidRDefault="002745EA" w:rsidP="002745EA">
      <w:pPr>
        <w:pStyle w:val="Heading3"/>
      </w:pPr>
      <w:r>
        <w:t>Output:</w:t>
      </w:r>
    </w:p>
    <w:p w14:paraId="4610E026" w14:textId="77777777" w:rsidR="00FB264D" w:rsidRDefault="00FB264D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096414A6" w14:textId="0B0E7E53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PS D:\LEARNING\COLLAGE\SAM7\Python\collage\Task7&gt; </w:t>
      </w:r>
      <w:proofErr w:type="spellStart"/>
      <w:r w:rsidRPr="008B0CE1">
        <w:rPr>
          <w:color w:val="FFFFFF" w:themeColor="background1"/>
        </w:rPr>
        <w:t>py</w:t>
      </w:r>
      <w:proofErr w:type="spellEnd"/>
      <w:r w:rsidRPr="008B0CE1">
        <w:rPr>
          <w:color w:val="FFFFFF" w:themeColor="background1"/>
        </w:rPr>
        <w:t xml:space="preserve"> practical6.py</w:t>
      </w:r>
    </w:p>
    <w:p w14:paraId="5F78C6F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3777024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------HERO------</w:t>
      </w:r>
    </w:p>
    <w:p w14:paraId="6B9FF96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32F851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Hero Splendor Plus</w:t>
      </w:r>
    </w:p>
    <w:p w14:paraId="01117E5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Commuter</w:t>
      </w:r>
    </w:p>
    <w:p w14:paraId="17280E32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65000</w:t>
      </w:r>
    </w:p>
    <w:p w14:paraId="76B5580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Machine CC: 97.2</w:t>
      </w:r>
    </w:p>
    <w:p w14:paraId="25FFBF6E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Mileage: 65</w:t>
      </w:r>
    </w:p>
    <w:p w14:paraId="5F5FB2F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5612C3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------BAJAJ------</w:t>
      </w:r>
    </w:p>
    <w:p w14:paraId="2BEABB5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7228FD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Bajaj Pulsar 180</w:t>
      </w:r>
    </w:p>
    <w:p w14:paraId="33F5EA2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Type: </w:t>
      </w:r>
      <w:proofErr w:type="spellStart"/>
      <w:r w:rsidRPr="008B0CE1">
        <w:rPr>
          <w:color w:val="FFFFFF" w:themeColor="background1"/>
        </w:rPr>
        <w:t>StreetFighter</w:t>
      </w:r>
      <w:proofErr w:type="spellEnd"/>
    </w:p>
    <w:p w14:paraId="7C249DF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120000</w:t>
      </w:r>
    </w:p>
    <w:p w14:paraId="23CD686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Machine CC: 178.6</w:t>
      </w:r>
    </w:p>
    <w:p w14:paraId="1A2BC09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Mileage: 45</w:t>
      </w:r>
    </w:p>
    <w:p w14:paraId="1B88340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340BBD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------SEDUN------</w:t>
      </w:r>
    </w:p>
    <w:p w14:paraId="75733C5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60DF8F0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1</w:t>
      </w:r>
    </w:p>
    <w:p w14:paraId="7B7EF840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Sedan</w:t>
      </w:r>
    </w:p>
    <w:p w14:paraId="5106A0FE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20000</w:t>
      </w:r>
    </w:p>
    <w:p w14:paraId="065AFFE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1234567890</w:t>
      </w:r>
    </w:p>
    <w:p w14:paraId="6C18DDC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Red</w:t>
      </w:r>
    </w:p>
    <w:p w14:paraId="1101A584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Gasoline</w:t>
      </w:r>
    </w:p>
    <w:p w14:paraId="07377AA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7669B10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------SUV------</w:t>
      </w:r>
    </w:p>
    <w:p w14:paraId="4FBA7C77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4045D059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2</w:t>
      </w:r>
    </w:p>
    <w:p w14:paraId="5156CE7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lastRenderedPageBreak/>
        <w:t>Type: SUV</w:t>
      </w:r>
    </w:p>
    <w:p w14:paraId="0A3C30F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30000</w:t>
      </w:r>
    </w:p>
    <w:p w14:paraId="422EEC8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9876543210</w:t>
      </w:r>
    </w:p>
    <w:p w14:paraId="1D353331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Blue</w:t>
      </w:r>
    </w:p>
    <w:p w14:paraId="1CF9961A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Diesel</w:t>
      </w:r>
    </w:p>
    <w:p w14:paraId="2E0018DF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4C6EA0B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------TRUCK------</w:t>
      </w:r>
    </w:p>
    <w:p w14:paraId="6E0D8953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185A337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Model No: 3</w:t>
      </w:r>
    </w:p>
    <w:p w14:paraId="5775D91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Type: Truck</w:t>
      </w:r>
    </w:p>
    <w:p w14:paraId="5F1708CC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 xml:space="preserve">Price: </w:t>
      </w:r>
      <w:r w:rsidRPr="008B0CE1">
        <w:rPr>
          <w:rFonts w:ascii="Times New Roman" w:hAnsi="Times New Roman" w:cs="Times New Roman"/>
          <w:color w:val="FFFFFF" w:themeColor="background1"/>
        </w:rPr>
        <w:t>₹</w:t>
      </w:r>
      <w:r w:rsidRPr="008B0CE1">
        <w:rPr>
          <w:color w:val="FFFFFF" w:themeColor="background1"/>
        </w:rPr>
        <w:t>40000</w:t>
      </w:r>
    </w:p>
    <w:p w14:paraId="11B95D18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Engine Number: 0987654321</w:t>
      </w:r>
    </w:p>
    <w:p w14:paraId="0F35132D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Color: Green</w:t>
      </w:r>
    </w:p>
    <w:p w14:paraId="022D5455" w14:textId="77777777" w:rsidR="008B0CE1" w:rsidRPr="008B0CE1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Fuel Type: Electric</w:t>
      </w:r>
    </w:p>
    <w:p w14:paraId="4B0EDFE1" w14:textId="2008F016" w:rsidR="00183894" w:rsidRDefault="008B0CE1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8B0CE1">
        <w:rPr>
          <w:color w:val="FFFFFF" w:themeColor="background1"/>
        </w:rPr>
        <w:t>PS D:\LEARNING\COLLAGE\SAM7\Python\collage\Task7&gt;</w:t>
      </w:r>
    </w:p>
    <w:p w14:paraId="76167358" w14:textId="77777777" w:rsidR="00342A89" w:rsidRDefault="00342A89" w:rsidP="008B0CE1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349BC922" w14:textId="77777777" w:rsidR="008F074C" w:rsidRDefault="008F074C" w:rsidP="00D5115E">
      <w:pPr>
        <w:pStyle w:val="Heading1"/>
        <w:spacing w:before="0" w:after="0"/>
      </w:pPr>
    </w:p>
    <w:p w14:paraId="639CA013" w14:textId="77777777" w:rsidR="008F074C" w:rsidRDefault="008F074C" w:rsidP="008F074C"/>
    <w:p w14:paraId="42FA24C3" w14:textId="20B75746" w:rsidR="005E0490" w:rsidRDefault="005E0490" w:rsidP="00D5115E">
      <w:pPr>
        <w:pStyle w:val="Heading1"/>
        <w:spacing w:before="0" w:after="0"/>
      </w:pPr>
      <w:r>
        <w:t>Practical 7</w:t>
      </w:r>
    </w:p>
    <w:p w14:paraId="3DCC9052" w14:textId="76232300" w:rsidR="00B927FE" w:rsidRPr="00B927FE" w:rsidRDefault="00B927FE" w:rsidP="00B927F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927F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filter a list of integers using Lambda into positive, negative and</w:t>
      </w:r>
    </w:p>
    <w:p w14:paraId="7E0102D9" w14:textId="6BC97114" w:rsidR="00B927FE" w:rsidRPr="006A6857" w:rsidRDefault="00B927FE" w:rsidP="00B927FE">
      <w:pPr>
        <w:spacing w:before="0" w:after="0"/>
        <w:rPr>
          <w:sz w:val="20"/>
          <w:szCs w:val="20"/>
        </w:rPr>
      </w:pPr>
      <w:r w:rsidRPr="00B927F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zero numbers. (Create three different lists and display)</w:t>
      </w:r>
    </w:p>
    <w:p w14:paraId="3E22CE15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48C5F5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134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ADF2908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"Original: 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620B9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924D1F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0A57806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negative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FA6F3E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927F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8AA167" w14:textId="77777777" w:rsidR="00B927FE" w:rsidRPr="00B927FE" w:rsidRDefault="00B927FE" w:rsidP="00B927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9FD372" w14:textId="26469E1A" w:rsidR="007D7613" w:rsidRPr="00B927FE" w:rsidRDefault="00B927FE" w:rsidP="007D76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27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"Poritive:"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927F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Negative:"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negative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927F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927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Zero:"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927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</w:t>
      </w:r>
      <w:r w:rsidRPr="00B927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1B67D7" w14:textId="77777777" w:rsidR="00782FED" w:rsidRDefault="00782FED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346FD682" w14:textId="77777777" w:rsid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p w14:paraId="59EF59AE" w14:textId="4639DA13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 xml:space="preserve">PS D:\LEARNING\COLLAGE\SAM7\Python\collage\Task7&gt; </w:t>
      </w:r>
      <w:proofErr w:type="spellStart"/>
      <w:r w:rsidRPr="00B927FE">
        <w:rPr>
          <w:color w:val="FFFFFF" w:themeColor="background1"/>
        </w:rPr>
        <w:t>py</w:t>
      </w:r>
      <w:proofErr w:type="spellEnd"/>
      <w:r w:rsidRPr="00B927FE">
        <w:rPr>
          <w:color w:val="FFFFFF" w:themeColor="background1"/>
        </w:rPr>
        <w:t xml:space="preserve"> practical7.py</w:t>
      </w:r>
    </w:p>
    <w:p w14:paraId="4E50524F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Original:  [10, 0, 20, -47, -134]</w:t>
      </w:r>
    </w:p>
    <w:p w14:paraId="7A728254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proofErr w:type="spellStart"/>
      <w:r w:rsidRPr="00B927FE">
        <w:rPr>
          <w:color w:val="FFFFFF" w:themeColor="background1"/>
        </w:rPr>
        <w:t>Poritive</w:t>
      </w:r>
      <w:proofErr w:type="spellEnd"/>
      <w:r w:rsidRPr="00B927FE">
        <w:rPr>
          <w:color w:val="FFFFFF" w:themeColor="background1"/>
        </w:rPr>
        <w:t xml:space="preserve">: [10, 20] </w:t>
      </w:r>
    </w:p>
    <w:p w14:paraId="15FEC45C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 xml:space="preserve">Negative: [-47, -134] </w:t>
      </w:r>
    </w:p>
    <w:p w14:paraId="69BFAA01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Zero: [0]</w:t>
      </w:r>
    </w:p>
    <w:p w14:paraId="18CDC3C4" w14:textId="78E9C51F" w:rsidR="00CA2DB7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  <w:r w:rsidRPr="00B927FE">
        <w:rPr>
          <w:color w:val="FFFFFF" w:themeColor="background1"/>
        </w:rPr>
        <w:t>PS D:\LEARNING\COLLAGE\SAM7\Python\collage\Task7&gt;</w:t>
      </w:r>
    </w:p>
    <w:p w14:paraId="250ED4D4" w14:textId="77777777" w:rsidR="00B927FE" w:rsidRPr="00B927FE" w:rsidRDefault="00B927FE" w:rsidP="00B927FE">
      <w:pPr>
        <w:shd w:val="clear" w:color="auto" w:fill="000000" w:themeFill="text1"/>
        <w:spacing w:before="0" w:after="0" w:line="240" w:lineRule="auto"/>
        <w:rPr>
          <w:color w:val="FFFFFF" w:themeColor="background1"/>
        </w:rPr>
      </w:pPr>
    </w:p>
    <w:sectPr w:rsidR="00B927FE" w:rsidRPr="00B927FE" w:rsidSect="00883DB7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3AF1" w14:textId="77777777" w:rsidR="005E1D75" w:rsidRDefault="005E1D75" w:rsidP="00C6554A">
      <w:pPr>
        <w:spacing w:before="0" w:after="0" w:line="240" w:lineRule="auto"/>
      </w:pPr>
      <w:r>
        <w:separator/>
      </w:r>
    </w:p>
  </w:endnote>
  <w:endnote w:type="continuationSeparator" w:id="0">
    <w:p w14:paraId="524C5B7A" w14:textId="77777777" w:rsidR="005E1D75" w:rsidRDefault="005E1D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0191" w14:textId="77777777" w:rsidR="005E1D75" w:rsidRDefault="005E1D7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D6A310" w14:textId="77777777" w:rsidR="005E1D75" w:rsidRDefault="005E1D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96721D"/>
    <w:multiLevelType w:val="hybridMultilevel"/>
    <w:tmpl w:val="040E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  <w:num w:numId="17" w16cid:durableId="1702198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37B3C"/>
    <w:rsid w:val="00040C41"/>
    <w:rsid w:val="00041705"/>
    <w:rsid w:val="000456C1"/>
    <w:rsid w:val="00056A81"/>
    <w:rsid w:val="00061B44"/>
    <w:rsid w:val="00063418"/>
    <w:rsid w:val="00064E35"/>
    <w:rsid w:val="0007254C"/>
    <w:rsid w:val="00085759"/>
    <w:rsid w:val="000937F4"/>
    <w:rsid w:val="00093EA5"/>
    <w:rsid w:val="000B3AE3"/>
    <w:rsid w:val="000C3F63"/>
    <w:rsid w:val="000C4233"/>
    <w:rsid w:val="000D5FC9"/>
    <w:rsid w:val="000E2D89"/>
    <w:rsid w:val="000E54C4"/>
    <w:rsid w:val="000F00C4"/>
    <w:rsid w:val="000F1282"/>
    <w:rsid w:val="0011639F"/>
    <w:rsid w:val="0012220C"/>
    <w:rsid w:val="00130390"/>
    <w:rsid w:val="001334DF"/>
    <w:rsid w:val="00137876"/>
    <w:rsid w:val="001518F8"/>
    <w:rsid w:val="001676DC"/>
    <w:rsid w:val="0017126A"/>
    <w:rsid w:val="0017776F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7648"/>
    <w:rsid w:val="0021356D"/>
    <w:rsid w:val="0021404D"/>
    <w:rsid w:val="00221E78"/>
    <w:rsid w:val="0022691A"/>
    <w:rsid w:val="00230BFC"/>
    <w:rsid w:val="002353FC"/>
    <w:rsid w:val="002370AF"/>
    <w:rsid w:val="002479F9"/>
    <w:rsid w:val="002554CD"/>
    <w:rsid w:val="0026041B"/>
    <w:rsid w:val="00260A0A"/>
    <w:rsid w:val="00263EF2"/>
    <w:rsid w:val="00267F8E"/>
    <w:rsid w:val="00273A53"/>
    <w:rsid w:val="002745EA"/>
    <w:rsid w:val="00275995"/>
    <w:rsid w:val="00276BCC"/>
    <w:rsid w:val="0028149E"/>
    <w:rsid w:val="00285131"/>
    <w:rsid w:val="00285F57"/>
    <w:rsid w:val="002929C1"/>
    <w:rsid w:val="00293B83"/>
    <w:rsid w:val="002A066C"/>
    <w:rsid w:val="002A29C5"/>
    <w:rsid w:val="002B4294"/>
    <w:rsid w:val="002C1F85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2A89"/>
    <w:rsid w:val="0034780C"/>
    <w:rsid w:val="00352089"/>
    <w:rsid w:val="0037025C"/>
    <w:rsid w:val="003802C0"/>
    <w:rsid w:val="0038641E"/>
    <w:rsid w:val="0039301F"/>
    <w:rsid w:val="003B1BCD"/>
    <w:rsid w:val="003B25FA"/>
    <w:rsid w:val="003C5063"/>
    <w:rsid w:val="003D1712"/>
    <w:rsid w:val="003D20A8"/>
    <w:rsid w:val="003E3CB0"/>
    <w:rsid w:val="003E5144"/>
    <w:rsid w:val="003E68C6"/>
    <w:rsid w:val="003F6579"/>
    <w:rsid w:val="00402365"/>
    <w:rsid w:val="004162FB"/>
    <w:rsid w:val="00427320"/>
    <w:rsid w:val="00433911"/>
    <w:rsid w:val="004356F1"/>
    <w:rsid w:val="00455177"/>
    <w:rsid w:val="00472BF1"/>
    <w:rsid w:val="00474891"/>
    <w:rsid w:val="004769FB"/>
    <w:rsid w:val="00482307"/>
    <w:rsid w:val="00492E55"/>
    <w:rsid w:val="004A57D9"/>
    <w:rsid w:val="004B1691"/>
    <w:rsid w:val="004C049F"/>
    <w:rsid w:val="004C4D57"/>
    <w:rsid w:val="004E05DF"/>
    <w:rsid w:val="004E40BE"/>
    <w:rsid w:val="004F0C79"/>
    <w:rsid w:val="004F1C38"/>
    <w:rsid w:val="005000E2"/>
    <w:rsid w:val="00511500"/>
    <w:rsid w:val="005116B1"/>
    <w:rsid w:val="00514956"/>
    <w:rsid w:val="005150C0"/>
    <w:rsid w:val="00532206"/>
    <w:rsid w:val="005401CF"/>
    <w:rsid w:val="0054799B"/>
    <w:rsid w:val="00551C63"/>
    <w:rsid w:val="00566918"/>
    <w:rsid w:val="00583490"/>
    <w:rsid w:val="00584E3C"/>
    <w:rsid w:val="00585861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E1D75"/>
    <w:rsid w:val="005F08DA"/>
    <w:rsid w:val="005F1559"/>
    <w:rsid w:val="005F4B85"/>
    <w:rsid w:val="005F6AC2"/>
    <w:rsid w:val="006201AB"/>
    <w:rsid w:val="00623BDC"/>
    <w:rsid w:val="00644BC0"/>
    <w:rsid w:val="0065633B"/>
    <w:rsid w:val="006567C8"/>
    <w:rsid w:val="006763A3"/>
    <w:rsid w:val="00677B3A"/>
    <w:rsid w:val="00682573"/>
    <w:rsid w:val="00683284"/>
    <w:rsid w:val="006A3CE7"/>
    <w:rsid w:val="006A6857"/>
    <w:rsid w:val="006B0258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0A1A"/>
    <w:rsid w:val="007D7613"/>
    <w:rsid w:val="007E1AB2"/>
    <w:rsid w:val="007E1F9D"/>
    <w:rsid w:val="007F56D5"/>
    <w:rsid w:val="008337D9"/>
    <w:rsid w:val="00834496"/>
    <w:rsid w:val="00841755"/>
    <w:rsid w:val="008424D1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A31C2"/>
    <w:rsid w:val="008B0CE1"/>
    <w:rsid w:val="008B41C0"/>
    <w:rsid w:val="008C2FC6"/>
    <w:rsid w:val="008D5DDE"/>
    <w:rsid w:val="008E5129"/>
    <w:rsid w:val="008F074C"/>
    <w:rsid w:val="00907C12"/>
    <w:rsid w:val="0092168C"/>
    <w:rsid w:val="0092719D"/>
    <w:rsid w:val="00931EEE"/>
    <w:rsid w:val="00933539"/>
    <w:rsid w:val="0094514A"/>
    <w:rsid w:val="009512D7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5E6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A7FD9"/>
    <w:rsid w:val="00AB1547"/>
    <w:rsid w:val="00AD2314"/>
    <w:rsid w:val="00AD4BB3"/>
    <w:rsid w:val="00AE3726"/>
    <w:rsid w:val="00AF0C91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72B65"/>
    <w:rsid w:val="00B7401B"/>
    <w:rsid w:val="00B74127"/>
    <w:rsid w:val="00B75220"/>
    <w:rsid w:val="00B854CE"/>
    <w:rsid w:val="00B927FE"/>
    <w:rsid w:val="00B9378F"/>
    <w:rsid w:val="00BC033E"/>
    <w:rsid w:val="00BC1109"/>
    <w:rsid w:val="00BD3355"/>
    <w:rsid w:val="00BD56D4"/>
    <w:rsid w:val="00BD7868"/>
    <w:rsid w:val="00BD7B70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0A50"/>
    <w:rsid w:val="00D02930"/>
    <w:rsid w:val="00D11516"/>
    <w:rsid w:val="00D11B97"/>
    <w:rsid w:val="00D23BC0"/>
    <w:rsid w:val="00D24D9D"/>
    <w:rsid w:val="00D255A5"/>
    <w:rsid w:val="00D360EC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2C97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95C5E"/>
    <w:rsid w:val="00EB0FC6"/>
    <w:rsid w:val="00EB3D2D"/>
    <w:rsid w:val="00EB5785"/>
    <w:rsid w:val="00EB782F"/>
    <w:rsid w:val="00EB7DB6"/>
    <w:rsid w:val="00EC6009"/>
    <w:rsid w:val="00ED424C"/>
    <w:rsid w:val="00ED7C44"/>
    <w:rsid w:val="00EF3341"/>
    <w:rsid w:val="00F112EF"/>
    <w:rsid w:val="00F4132D"/>
    <w:rsid w:val="00F42873"/>
    <w:rsid w:val="00F435FB"/>
    <w:rsid w:val="00F47455"/>
    <w:rsid w:val="00F66F7F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53</TotalTime>
  <Pages>14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37</cp:revision>
  <cp:lastPrinted>2023-08-10T13:30:00Z</cp:lastPrinted>
  <dcterms:created xsi:type="dcterms:W3CDTF">2023-10-12T09:25:00Z</dcterms:created>
  <dcterms:modified xsi:type="dcterms:W3CDTF">2023-10-14T06:36:00Z</dcterms:modified>
</cp:coreProperties>
</file>