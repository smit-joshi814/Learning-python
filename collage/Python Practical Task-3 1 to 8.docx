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03CB6" w14:textId="0F85CDB0" w:rsidR="007C09B5" w:rsidRDefault="007C09B5" w:rsidP="007C09B5">
      <w:pPr>
        <w:pStyle w:val="Title"/>
      </w:pPr>
      <w:r>
        <w:rPr>
          <w:noProof/>
        </w:rPr>
        <w:drawing>
          <wp:inline distT="0" distB="0" distL="0" distR="0" wp14:anchorId="1B309BED" wp14:editId="2234FD45">
            <wp:extent cx="3657600" cy="36576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AF1B595" w14:textId="27527F09" w:rsidR="00C6554A" w:rsidRDefault="0078198E" w:rsidP="007C09B5">
      <w:pPr>
        <w:pStyle w:val="Title"/>
      </w:pPr>
      <w:r>
        <w:t>Python Practical’s</w:t>
      </w:r>
    </w:p>
    <w:p w14:paraId="7448020E" w14:textId="2B4E0353" w:rsidR="00864589" w:rsidRPr="00CB1239" w:rsidRDefault="00864589" w:rsidP="00864589">
      <w:pPr>
        <w:pStyle w:val="Heading1"/>
        <w:jc w:val="center"/>
        <w:rPr>
          <w:color w:val="FF0000"/>
        </w:rPr>
      </w:pPr>
      <w:r w:rsidRPr="00CB1239">
        <w:rPr>
          <w:color w:val="FF0000"/>
        </w:rPr>
        <w:t>T</w:t>
      </w:r>
      <w:r w:rsidR="00CB1239">
        <w:rPr>
          <w:color w:val="FF0000"/>
        </w:rPr>
        <w:t xml:space="preserve">ASK </w:t>
      </w:r>
      <w:r w:rsidR="00B027B9">
        <w:rPr>
          <w:color w:val="FF0000"/>
        </w:rPr>
        <w:t>3</w:t>
      </w:r>
    </w:p>
    <w:p w14:paraId="7EDE3AD3" w14:textId="2E83ACE3" w:rsidR="00064E35" w:rsidRDefault="0078198E" w:rsidP="00064E35">
      <w:pPr>
        <w:pStyle w:val="ContactInfo"/>
      </w:pPr>
      <w:r>
        <w:t>Smit Joshi</w:t>
      </w:r>
      <w:r w:rsidR="00C6554A">
        <w:t xml:space="preserve"> |</w:t>
      </w:r>
      <w:r w:rsidR="00C6554A" w:rsidRPr="00D5413C">
        <w:t xml:space="preserve"> </w:t>
      </w:r>
      <w:r w:rsidR="00CC4DD4">
        <w:t>0</w:t>
      </w:r>
      <w:r w:rsidR="009C474F">
        <w:t>7</w:t>
      </w:r>
      <w:r>
        <w:t>-0</w:t>
      </w:r>
      <w:r w:rsidR="00CC4DD4">
        <w:t>8</w:t>
      </w:r>
      <w:r>
        <w:t>-2023</w:t>
      </w:r>
    </w:p>
    <w:p w14:paraId="7AA2EB5B" w14:textId="14F271F7" w:rsidR="00064E35" w:rsidRPr="00931EEE" w:rsidRDefault="00064E35" w:rsidP="00064E35">
      <w:pPr>
        <w:pStyle w:val="ContactInfo"/>
        <w:rPr>
          <w:b/>
          <w:bCs/>
          <w:color w:val="007DEB" w:themeColor="background2" w:themeShade="80"/>
        </w:rPr>
      </w:pPr>
      <w:r>
        <w:t>View On</w:t>
      </w:r>
      <w:r w:rsidR="00931EEE">
        <w:t xml:space="preserve"> </w:t>
      </w:r>
      <w:hyperlink r:id="rId10" w:history="1">
        <w:r w:rsidR="00931EEE" w:rsidRPr="00931EEE">
          <w:rPr>
            <w:rStyle w:val="Hyperlink"/>
            <w:b/>
            <w:bCs/>
            <w:color w:val="007DEB" w:themeColor="background2" w:themeShade="80"/>
            <w:u w:val="none"/>
          </w:rPr>
          <w:t>github.com/smit-joshi814</w:t>
        </w:r>
      </w:hyperlink>
    </w:p>
    <w:p w14:paraId="56E4D508" w14:textId="2A1FCDBE" w:rsidR="00D625B6" w:rsidRDefault="00C6554A" w:rsidP="007E1F9D">
      <w:pPr>
        <w:pStyle w:val="ContactInfo"/>
        <w:jc w:val="left"/>
      </w:pPr>
      <w:r>
        <w:br w:type="page"/>
      </w:r>
    </w:p>
    <w:p w14:paraId="701D6305" w14:textId="3FB25202" w:rsidR="00D625B6" w:rsidRDefault="00D625B6" w:rsidP="00EB7DB6">
      <w:pPr>
        <w:pStyle w:val="Heading1"/>
        <w:spacing w:before="0" w:after="0"/>
      </w:pPr>
      <w:r>
        <w:lastRenderedPageBreak/>
        <w:t>Practical 1</w:t>
      </w:r>
    </w:p>
    <w:p w14:paraId="73A613F6" w14:textId="595A85EE" w:rsidR="005150C0" w:rsidRPr="005150C0" w:rsidRDefault="005150C0" w:rsidP="005150C0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find whether the given number from user is Positive,</w:t>
      </w:r>
    </w:p>
    <w:p w14:paraId="77DB8B96" w14:textId="4558AA7F" w:rsidR="005B3B60" w:rsidRPr="005B3B60" w:rsidRDefault="005150C0" w:rsidP="005150C0">
      <w:r w:rsidRPr="005150C0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Negative or Zero.</w:t>
      </w:r>
    </w:p>
    <w:p w14:paraId="03598DF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DA81419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5A09F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417D4FA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3152691E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Positive"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9765C3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elif</w:t>
      </w:r>
      <w:proofErr w:type="spellEnd"/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5A09F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5A09F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827B6B7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A09F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</w:t>
      </w:r>
      <w:proofErr w:type="spell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is Negative"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997241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7C11768" w14:textId="77777777" w:rsidR="005A09FA" w:rsidRPr="005A09FA" w:rsidRDefault="005A09FA" w:rsidP="005A0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gramStart"/>
      <w:r w:rsidRPr="005A09F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5A09F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 is Zero"</w:t>
      </w:r>
      <w:r w:rsidRPr="005A09F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55BDC0" w14:textId="77777777" w:rsidR="00275995" w:rsidRDefault="00275995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8B3CCC0" w14:textId="72853FC9" w:rsidR="00885925" w:rsidRDefault="0026041B" w:rsidP="00EB7DB6">
      <w:pPr>
        <w:pStyle w:val="Heading3"/>
        <w:spacing w:before="0"/>
      </w:pPr>
      <w:r>
        <w:t>Output:</w:t>
      </w:r>
    </w:p>
    <w:p w14:paraId="6E171763" w14:textId="6D922800" w:rsidR="0078198E" w:rsidRDefault="00897A8D" w:rsidP="00EB7DB6">
      <w:pPr>
        <w:pStyle w:val="ListBullet"/>
        <w:numPr>
          <w:ilvl w:val="0"/>
          <w:numId w:val="0"/>
        </w:numPr>
        <w:spacing w:before="0" w:after="0"/>
      </w:pPr>
      <w:r w:rsidRPr="00897A8D">
        <w:rPr>
          <w:noProof/>
        </w:rPr>
        <w:drawing>
          <wp:inline distT="0" distB="0" distL="0" distR="0" wp14:anchorId="1B15709A" wp14:editId="208D8D4D">
            <wp:extent cx="4961050" cy="906859"/>
            <wp:effectExtent l="0" t="0" r="0" b="7620"/>
            <wp:docPr id="20836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4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B249" w14:textId="77777777" w:rsidR="00EB7DB6" w:rsidRDefault="00EB7DB6" w:rsidP="00EB7DB6">
      <w:pPr>
        <w:pStyle w:val="ListBullet"/>
        <w:numPr>
          <w:ilvl w:val="0"/>
          <w:numId w:val="0"/>
        </w:numPr>
        <w:spacing w:before="0" w:after="0"/>
      </w:pPr>
    </w:p>
    <w:p w14:paraId="7965AA9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54800CB1" w14:textId="77777777" w:rsidR="001A3385" w:rsidRDefault="001A3385" w:rsidP="00EB7DB6">
      <w:pPr>
        <w:pStyle w:val="ListBullet"/>
        <w:numPr>
          <w:ilvl w:val="0"/>
          <w:numId w:val="0"/>
        </w:numPr>
        <w:spacing w:before="0" w:after="0"/>
      </w:pPr>
    </w:p>
    <w:p w14:paraId="2E356C6F" w14:textId="77777777" w:rsidR="00F112EF" w:rsidRPr="00514122" w:rsidRDefault="00F112EF" w:rsidP="00EB7DB6">
      <w:pPr>
        <w:pStyle w:val="ListBullet"/>
        <w:numPr>
          <w:ilvl w:val="0"/>
          <w:numId w:val="0"/>
        </w:numPr>
        <w:spacing w:before="0" w:after="0"/>
      </w:pPr>
    </w:p>
    <w:p w14:paraId="3217EB50" w14:textId="40D0D9C9" w:rsidR="00D625B6" w:rsidRPr="00EB7DB6" w:rsidRDefault="00D625B6" w:rsidP="00EB7DB6">
      <w:pPr>
        <w:pStyle w:val="Heading1"/>
        <w:spacing w:before="0" w:after="0"/>
        <w:rPr>
          <w:sz w:val="28"/>
          <w:szCs w:val="20"/>
        </w:rPr>
      </w:pPr>
      <w:r>
        <w:t>Practical 2</w:t>
      </w:r>
    </w:p>
    <w:p w14:paraId="6CB207B4" w14:textId="77777777" w:rsidR="00897A8D" w:rsidRPr="00897A8D" w:rsidRDefault="00897A8D" w:rsidP="00897A8D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program to split the input data into rupees and paisa (For eg. INPUT</w:t>
      </w:r>
    </w:p>
    <w:p w14:paraId="70CEDECB" w14:textId="04DE71B4" w:rsidR="00897A8D" w:rsidRPr="00FE63FB" w:rsidRDefault="00897A8D" w:rsidP="00897A8D"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59.47 as Rs 59 and 47 </w:t>
      </w:r>
      <w:proofErr w:type="gramStart"/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paisa )</w:t>
      </w:r>
      <w:proofErr w:type="gramEnd"/>
      <w:r w:rsidRPr="00897A8D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.</w:t>
      </w:r>
    </w:p>
    <w:p w14:paraId="54CE7829" w14:textId="77777777" w:rsid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533EC851" w14:textId="35F6B6C5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Money: 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97AD82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'.'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E82527" w14:textId="77777777" w:rsidR="00797A45" w:rsidRPr="00797A45" w:rsidRDefault="00797A45" w:rsidP="00797A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797A4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"rupees</w:t>
      </w:r>
      <w:proofErr w:type="spellEnd"/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and paisa: 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797A4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money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797A4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797A4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797A4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97A4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6932ED" w14:textId="77777777" w:rsidR="00C47669" w:rsidRPr="00C47669" w:rsidRDefault="00C47669" w:rsidP="00EB7DB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C78ED0A" w14:textId="2A338D5A" w:rsidR="00C47669" w:rsidRDefault="00C47669" w:rsidP="00EB7DB6">
      <w:pPr>
        <w:pStyle w:val="Heading3"/>
        <w:spacing w:before="0"/>
      </w:pPr>
      <w:r>
        <w:t>Output:</w:t>
      </w:r>
    </w:p>
    <w:p w14:paraId="26E17898" w14:textId="118883BE" w:rsidR="00C47669" w:rsidRDefault="00713A2E" w:rsidP="00EB7DB6">
      <w:pPr>
        <w:spacing w:before="0" w:after="0"/>
      </w:pPr>
      <w:r w:rsidRPr="00713A2E">
        <w:rPr>
          <w:noProof/>
        </w:rPr>
        <w:drawing>
          <wp:inline distT="0" distB="0" distL="0" distR="0" wp14:anchorId="3D32C094" wp14:editId="5F12BC37">
            <wp:extent cx="4724809" cy="906859"/>
            <wp:effectExtent l="0" t="0" r="0" b="7620"/>
            <wp:docPr id="188729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94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FAF" w14:textId="77777777" w:rsidR="00EB7DB6" w:rsidRDefault="00EB7DB6" w:rsidP="00EB7DB6">
      <w:pPr>
        <w:spacing w:before="0" w:after="0"/>
      </w:pPr>
    </w:p>
    <w:p w14:paraId="21607A9F" w14:textId="77777777" w:rsidR="00F112EF" w:rsidRDefault="00F112EF" w:rsidP="00EB7DB6">
      <w:pPr>
        <w:spacing w:before="0" w:after="0"/>
      </w:pPr>
    </w:p>
    <w:p w14:paraId="532B5FE0" w14:textId="77777777" w:rsidR="00A25D10" w:rsidRDefault="00A25D10" w:rsidP="00EB7DB6">
      <w:pPr>
        <w:spacing w:before="0" w:after="0"/>
      </w:pPr>
    </w:p>
    <w:p w14:paraId="1396F38D" w14:textId="77777777" w:rsidR="00A25D10" w:rsidRDefault="00A25D10" w:rsidP="00EB7DB6">
      <w:pPr>
        <w:spacing w:before="0" w:after="0"/>
      </w:pPr>
    </w:p>
    <w:p w14:paraId="1B8AB710" w14:textId="77777777" w:rsidR="00A25D10" w:rsidRDefault="00A25D10" w:rsidP="00EB7DB6">
      <w:pPr>
        <w:spacing w:before="0" w:after="0"/>
      </w:pPr>
    </w:p>
    <w:p w14:paraId="43CC78D3" w14:textId="77777777" w:rsidR="00A25D10" w:rsidRDefault="00A25D10" w:rsidP="00EB7DB6">
      <w:pPr>
        <w:spacing w:before="0" w:after="0"/>
      </w:pPr>
    </w:p>
    <w:p w14:paraId="4C564227" w14:textId="77777777" w:rsidR="00A25D10" w:rsidRPr="00C47669" w:rsidRDefault="00A25D10" w:rsidP="00EB7DB6">
      <w:pPr>
        <w:spacing w:before="0" w:after="0"/>
      </w:pPr>
    </w:p>
    <w:p w14:paraId="23AF731E" w14:textId="12DD8322" w:rsidR="00887886" w:rsidRDefault="00887886" w:rsidP="00887886">
      <w:pPr>
        <w:pStyle w:val="Heading1"/>
        <w:spacing w:before="0" w:after="0"/>
      </w:pPr>
      <w:r>
        <w:t>Practical 3</w:t>
      </w:r>
    </w:p>
    <w:p w14:paraId="47D2D288" w14:textId="351614E6" w:rsidR="00887886" w:rsidRDefault="001A409B" w:rsidP="001A409B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1A409B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program to calculate number of seconds given by user into h:m:s.</w:t>
      </w:r>
    </w:p>
    <w:p w14:paraId="5145BE3F" w14:textId="77777777" w:rsid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</w:pPr>
    </w:p>
    <w:p w14:paraId="13A0FBE7" w14:textId="6228C621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Seconds: 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1EC868A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09F229C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A38D83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proofErr w:type="gramEnd"/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61CB5633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50B6C06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E006CD7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A25D1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415C2EC6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87B446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7BFB575D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537CF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%=</w:t>
      </w:r>
      <w:r w:rsidRPr="00A25D1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60</w:t>
      </w:r>
    </w:p>
    <w:p w14:paraId="41EE55C4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A25D1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hour</w:t>
      </w:r>
      <w:proofErr w:type="gramStart"/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gramEnd"/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minutes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A25D1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seconds</w:t>
      </w:r>
      <w:r w:rsidRPr="00A25D1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A25D1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A25D1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5D1D09" w14:textId="77777777" w:rsidR="00A25D10" w:rsidRPr="00A25D10" w:rsidRDefault="00A25D10" w:rsidP="00A25D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8A56AB" w14:textId="77777777" w:rsidR="00A25D10" w:rsidRPr="0020256C" w:rsidRDefault="00A25D10" w:rsidP="001A409B">
      <w:pPr>
        <w:spacing w:before="0" w:after="0"/>
        <w:rPr>
          <w:sz w:val="14"/>
          <w:szCs w:val="14"/>
        </w:rPr>
      </w:pPr>
    </w:p>
    <w:p w14:paraId="6C402A1F" w14:textId="07092879" w:rsidR="002370AF" w:rsidRDefault="00EB7DB6" w:rsidP="00EB7DB6">
      <w:pPr>
        <w:pStyle w:val="Heading3"/>
      </w:pPr>
      <w:r>
        <w:t>Output:</w:t>
      </w:r>
    </w:p>
    <w:p w14:paraId="7A2F0880" w14:textId="37C35B21" w:rsidR="00A25D10" w:rsidRDefault="00A25D10" w:rsidP="001A3385">
      <w:r w:rsidRPr="00A25D10">
        <w:drawing>
          <wp:inline distT="0" distB="0" distL="0" distR="0" wp14:anchorId="7099DCAB" wp14:editId="59B38461">
            <wp:extent cx="4808637" cy="868755"/>
            <wp:effectExtent l="0" t="0" r="0" b="7620"/>
            <wp:docPr id="124947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729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669F" w14:textId="4F73B6F8" w:rsidR="00A25D10" w:rsidRPr="001A3385" w:rsidRDefault="0022691A" w:rsidP="001A3385">
      <w:pPr>
        <w:pStyle w:val="Heading1"/>
        <w:spacing w:before="0" w:after="0"/>
      </w:pPr>
      <w:r>
        <w:t xml:space="preserve">Practical </w:t>
      </w:r>
      <w:r w:rsidR="00DA1F56">
        <w:t>4</w:t>
      </w:r>
    </w:p>
    <w:p w14:paraId="20398134" w14:textId="77777777" w:rsidR="00A25D10" w:rsidRPr="00B24563" w:rsidRDefault="00A25D10" w:rsidP="00A25D10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Write a Python program to count the number of even and odd numbers from a</w:t>
      </w:r>
    </w:p>
    <w:p w14:paraId="1E31F6FE" w14:textId="5292D56B" w:rsidR="00A25D10" w:rsidRPr="00B24563" w:rsidRDefault="00A25D10" w:rsidP="00A25D10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series 1 to N</w:t>
      </w:r>
      <w:r w:rsidR="00BC110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 </w:t>
      </w:r>
      <w:r w:rsidRPr="00B24563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(N will be entered by user).</w:t>
      </w:r>
    </w:p>
    <w:p w14:paraId="231DBFE9" w14:textId="77777777" w:rsidR="00A25D10" w:rsidRPr="00EB3D2D" w:rsidRDefault="00A25D10" w:rsidP="00A25D10">
      <w:pPr>
        <w:spacing w:before="0" w:after="0"/>
        <w:rPr>
          <w:sz w:val="18"/>
          <w:szCs w:val="18"/>
        </w:rPr>
      </w:pPr>
    </w:p>
    <w:p w14:paraId="32D16C8A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73DA5A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 Limit 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307CD83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D63BAA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55FCB558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Start"/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74198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proofErr w:type="gramEnd"/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5AC5DA8B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735DDDB6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30F7970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7419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9BBB620" w14:textId="086F7506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97419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6146E6C1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"Odd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Count: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odd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0F60FD" w14:textId="77777777" w:rsidR="00974198" w:rsidRPr="00974198" w:rsidRDefault="00974198" w:rsidP="0097419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7419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"Even</w:t>
      </w:r>
      <w:proofErr w:type="spellEnd"/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 Count 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r w:rsidRPr="0097419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</w:t>
      </w:r>
      <w:r w:rsidRPr="0097419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97419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7419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5C04A9" w14:textId="77777777" w:rsidR="005F6AC2" w:rsidRPr="005F6AC2" w:rsidRDefault="005F6AC2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99A23CF" w14:textId="74BAC54E" w:rsidR="002370AF" w:rsidRDefault="005F6AC2" w:rsidP="005F6AC2">
      <w:pPr>
        <w:pStyle w:val="Heading3"/>
        <w:spacing w:before="0"/>
      </w:pPr>
      <w:r>
        <w:t>Output:</w:t>
      </w:r>
    </w:p>
    <w:p w14:paraId="79A8DC9A" w14:textId="33CC19A9" w:rsidR="002370AF" w:rsidRDefault="001A3385" w:rsidP="00323CB8">
      <w:pPr>
        <w:spacing w:before="0"/>
      </w:pPr>
      <w:r w:rsidRPr="001A3385">
        <w:drawing>
          <wp:inline distT="0" distB="0" distL="0" distR="0" wp14:anchorId="3801484E" wp14:editId="5CB43559">
            <wp:extent cx="4320539" cy="866904"/>
            <wp:effectExtent l="0" t="0" r="4445" b="9525"/>
            <wp:docPr id="1766112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12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1629" cy="871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19F6" w14:textId="1CA8EDC0" w:rsidR="0065633B" w:rsidRDefault="0065633B" w:rsidP="005F6AC2">
      <w:pPr>
        <w:pStyle w:val="Heading1"/>
        <w:spacing w:before="0" w:after="0"/>
      </w:pPr>
      <w:r>
        <w:lastRenderedPageBreak/>
        <w:t>Practical 5</w:t>
      </w:r>
    </w:p>
    <w:p w14:paraId="2D362CC0" w14:textId="77777777" w:rsidR="005F1559" w:rsidRPr="005F1559" w:rsidRDefault="005F1559" w:rsidP="005F155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Write a Python program to Print those numbers which are divisible by 7 and</w:t>
      </w:r>
    </w:p>
    <w:p w14:paraId="125F8411" w14:textId="77777777" w:rsidR="005F1559" w:rsidRPr="005F1559" w:rsidRDefault="005F1559" w:rsidP="005F1559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multiple of 5, between 1500 and 2700 (both included), also print total of such</w:t>
      </w:r>
    </w:p>
    <w:p w14:paraId="6F2578F4" w14:textId="755A2A22" w:rsidR="005F1559" w:rsidRPr="005F1559" w:rsidRDefault="005F1559" w:rsidP="005F1559">
      <w:pPr>
        <w:spacing w:before="0" w:after="0"/>
        <w:rPr>
          <w:sz w:val="28"/>
          <w:szCs w:val="28"/>
        </w:rPr>
      </w:pPr>
      <w:r w:rsidRPr="005F1559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20"/>
        </w:rPr>
        <w:t>numbers.</w:t>
      </w:r>
    </w:p>
    <w:p w14:paraId="4088C27F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99A5169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9D3A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2700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):</w:t>
      </w:r>
    </w:p>
    <w:p w14:paraId="103209BB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9D3A3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9D3A3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6AAC0394" w14:textId="77777777" w:rsidR="009D3A38" w:rsidRPr="009D3A38" w:rsidRDefault="009D3A38" w:rsidP="009D3A3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9D3A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D3A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spellEnd"/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D3A3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9D3A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40EAF3" w14:textId="77777777" w:rsidR="00B57733" w:rsidRPr="005F6AC2" w:rsidRDefault="00B57733" w:rsidP="005F6AC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9CF55F" w14:textId="580C75E8" w:rsidR="00583490" w:rsidRDefault="00323CB8" w:rsidP="00323CB8">
      <w:pPr>
        <w:pStyle w:val="Heading3"/>
      </w:pPr>
      <w:r>
        <w:t>Output:</w:t>
      </w:r>
    </w:p>
    <w:p w14:paraId="649C7EF2" w14:textId="61F5D51B" w:rsidR="00230BFC" w:rsidRDefault="009D3A38" w:rsidP="00583490">
      <w:r w:rsidRPr="009D3A38">
        <w:drawing>
          <wp:inline distT="0" distB="0" distL="0" distR="0" wp14:anchorId="2EFD60B9" wp14:editId="1EEC8AA2">
            <wp:extent cx="5972175" cy="544195"/>
            <wp:effectExtent l="0" t="0" r="9525" b="8255"/>
            <wp:docPr id="184390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096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388E" w14:textId="35990887" w:rsidR="00711061" w:rsidRPr="002745EA" w:rsidRDefault="00711061" w:rsidP="002745EA">
      <w:pPr>
        <w:pStyle w:val="Heading1"/>
        <w:spacing w:before="0" w:after="0"/>
        <w:rPr>
          <w:sz w:val="28"/>
          <w:szCs w:val="20"/>
        </w:rPr>
      </w:pPr>
      <w:r w:rsidRPr="002745EA">
        <w:rPr>
          <w:sz w:val="28"/>
          <w:szCs w:val="20"/>
        </w:rPr>
        <w:t>Practical 6</w:t>
      </w:r>
    </w:p>
    <w:p w14:paraId="042310B5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guess a number between 1 to 10. User is prompted</w:t>
      </w:r>
    </w:p>
    <w:p w14:paraId="504493A5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to enter a guess. If the user guesses wrong then the prompt appears again</w:t>
      </w:r>
    </w:p>
    <w:p w14:paraId="71E0FB01" w14:textId="77777777" w:rsidR="00D61446" w:rsidRPr="00D61446" w:rsidRDefault="00D61446" w:rsidP="00D61446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until the guess is correct, on successful guess, user will get a “Correct!!!!"</w:t>
      </w:r>
    </w:p>
    <w:p w14:paraId="185E0683" w14:textId="5F0A3BF0" w:rsidR="00D61446" w:rsidRPr="00D24D9D" w:rsidRDefault="00D61446" w:rsidP="00D61446">
      <w:pPr>
        <w:spacing w:before="0" w:after="0"/>
      </w:pPr>
      <w:r w:rsidRPr="00D61446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message, and the program will exit.</w:t>
      </w:r>
    </w:p>
    <w:p w14:paraId="480181DB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CDF9A6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</w:p>
    <w:p w14:paraId="293263B1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0D2738D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Any Random Number: 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4BD8600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proofErr w:type="gramStart"/>
      <w:r w:rsidRPr="00C1180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random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randrange</w:t>
      </w:r>
      <w:proofErr w:type="spellEnd"/>
      <w:proofErr w:type="gram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C11804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CA704F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number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2437D63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"Correct!!!!"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2E0E04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0BDC7B22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C1180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</w:p>
    <w:p w14:paraId="246C8C5D" w14:textId="77777777" w:rsidR="00C11804" w:rsidRPr="00C11804" w:rsidRDefault="00C11804" w:rsidP="00C1180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gramStart"/>
      <w:r w:rsidRPr="00C1180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"Computer </w:t>
      </w:r>
      <w:proofErr w:type="spellStart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Guss</w:t>
      </w:r>
      <w:proofErr w:type="spellEnd"/>
      <w:r w:rsidRPr="00C1180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C1180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computer_guss</w:t>
      </w:r>
      <w:proofErr w:type="spellEnd"/>
      <w:r w:rsidRPr="00C1180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14AC30" w14:textId="77777777" w:rsidR="002745EA" w:rsidRPr="002745EA" w:rsidRDefault="002745EA" w:rsidP="002745E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A463395" w14:textId="20537C2B" w:rsidR="00583490" w:rsidRDefault="002745EA" w:rsidP="002745EA">
      <w:pPr>
        <w:pStyle w:val="Heading3"/>
      </w:pPr>
      <w:r>
        <w:t>Output:</w:t>
      </w:r>
    </w:p>
    <w:p w14:paraId="2EB0A72A" w14:textId="7AD4E18B" w:rsidR="00037366" w:rsidRDefault="00A8163C" w:rsidP="00583490">
      <w:r w:rsidRPr="00A8163C">
        <w:drawing>
          <wp:inline distT="0" distB="0" distL="0" distR="0" wp14:anchorId="53DD8E2D" wp14:editId="75A437C6">
            <wp:extent cx="4732430" cy="2301439"/>
            <wp:effectExtent l="0" t="0" r="0" b="3810"/>
            <wp:docPr id="1012358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8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8202" w14:textId="4B7B8787" w:rsidR="003D1712" w:rsidRDefault="0094514A" w:rsidP="00583490">
      <w:r>
        <w:br w:type="page"/>
      </w:r>
    </w:p>
    <w:p w14:paraId="42FA24C3" w14:textId="59675DBA" w:rsidR="005E0490" w:rsidRDefault="005E0490" w:rsidP="00D5115E">
      <w:pPr>
        <w:pStyle w:val="Heading1"/>
        <w:spacing w:before="0" w:after="0"/>
      </w:pPr>
      <w:r>
        <w:lastRenderedPageBreak/>
        <w:t>Practical 7</w:t>
      </w:r>
    </w:p>
    <w:p w14:paraId="7CCD0974" w14:textId="77777777" w:rsidR="00056A81" w:rsidRPr="00056A81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056A81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Write a python program to perform following operations on List and display</w:t>
      </w:r>
    </w:p>
    <w:p w14:paraId="60F0B44E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the results after each operation:</w:t>
      </w:r>
    </w:p>
    <w:p w14:paraId="0D41F645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(i) Create list with elements 57, 89, 78 and 1.</w:t>
      </w:r>
    </w:p>
    <w:p w14:paraId="3691780E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(ii) Insert 50 on third position and 25 on first position.</w:t>
      </w:r>
    </w:p>
    <w:p w14:paraId="05B77367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Delete second last element of the list.</w:t>
      </w:r>
    </w:p>
    <w:p w14:paraId="69D2E060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(iv) Reverse the list</w:t>
      </w:r>
    </w:p>
    <w:p w14:paraId="59F6B849" w14:textId="77777777" w:rsidR="00056A81" w:rsidRPr="006A6857" w:rsidRDefault="00056A81" w:rsidP="00056A81">
      <w:pPr>
        <w:spacing w:before="0" w:after="0"/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(v) Find maximum and minimum of the list</w:t>
      </w:r>
    </w:p>
    <w:p w14:paraId="02CD5DEB" w14:textId="6908BA8F" w:rsidR="00852749" w:rsidRPr="006A6857" w:rsidRDefault="00056A81" w:rsidP="00056A81">
      <w:pPr>
        <w:spacing w:before="0" w:after="0"/>
        <w:rPr>
          <w:sz w:val="20"/>
          <w:szCs w:val="20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(vi) Sort the list</w:t>
      </w:r>
    </w:p>
    <w:p w14:paraId="26EB8EB8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Assuming position=index+1</w:t>
      </w:r>
    </w:p>
    <w:p w14:paraId="35CF0143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Start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=[</w:t>
      </w:r>
      <w:proofErr w:type="gramEnd"/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57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89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617027B4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"List: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AFFF5B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E40D2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FD9EC8E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654FDC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99387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proofErr w:type="gram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pop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6567C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18711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"iii.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B77837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reverse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F8BAF5F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"iv.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D39DBD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"v. Maximum 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D57276A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38FD97C" w14:textId="77777777" w:rsidR="006567C8" w:rsidRPr="006567C8" w:rsidRDefault="006567C8" w:rsidP="006567C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567C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"vi.</w:t>
      </w:r>
      <w:proofErr w:type="gramStart"/>
      <w:r w:rsidRPr="006567C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6567C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myList</w:t>
      </w:r>
      <w:proofErr w:type="spellEnd"/>
      <w:proofErr w:type="gramEnd"/>
      <w:r w:rsidRPr="006567C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158D34" w14:textId="77777777" w:rsidR="002745EA" w:rsidRPr="002745EA" w:rsidRDefault="002745EA" w:rsidP="00D5115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D571FB" w14:textId="2B08A089" w:rsidR="00583490" w:rsidRDefault="00B059CC" w:rsidP="00D5115E">
      <w:pPr>
        <w:pStyle w:val="Heading3"/>
        <w:spacing w:before="0"/>
      </w:pPr>
      <w:r>
        <w:t>Output:</w:t>
      </w:r>
    </w:p>
    <w:p w14:paraId="5396EDAE" w14:textId="195FEF93" w:rsidR="00583490" w:rsidRDefault="006567C8" w:rsidP="006567C8">
      <w:pPr>
        <w:spacing w:before="0" w:after="0"/>
      </w:pPr>
      <w:r w:rsidRPr="006567C8">
        <w:drawing>
          <wp:inline distT="0" distB="0" distL="0" distR="0" wp14:anchorId="107695AD" wp14:editId="5B094A88">
            <wp:extent cx="3962398" cy="1500142"/>
            <wp:effectExtent l="0" t="0" r="635" b="5080"/>
            <wp:docPr id="50338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862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8384" cy="150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A9D6D" w14:textId="77777777" w:rsidR="00776711" w:rsidRDefault="00776711" w:rsidP="00583490"/>
    <w:p w14:paraId="0FBAA445" w14:textId="77777777" w:rsidR="00CA2105" w:rsidRDefault="00CA2105" w:rsidP="00583490"/>
    <w:p w14:paraId="61C2C7D3" w14:textId="77777777" w:rsidR="00CA2105" w:rsidRDefault="00CA2105" w:rsidP="00583490"/>
    <w:p w14:paraId="208DF54B" w14:textId="77777777" w:rsidR="00CA2105" w:rsidRDefault="00CA2105" w:rsidP="00583490"/>
    <w:p w14:paraId="2DA24066" w14:textId="77777777" w:rsidR="00CA2105" w:rsidRDefault="00CA2105" w:rsidP="00583490"/>
    <w:p w14:paraId="650B2BD5" w14:textId="77777777" w:rsidR="00CA2105" w:rsidRDefault="00CA2105" w:rsidP="00583490"/>
    <w:p w14:paraId="4DB514FE" w14:textId="77777777" w:rsidR="00CA2105" w:rsidRDefault="00CA2105" w:rsidP="00583490"/>
    <w:p w14:paraId="067B8B31" w14:textId="4AB5DA92" w:rsidR="006567C8" w:rsidRDefault="006567C8" w:rsidP="006567C8">
      <w:pPr>
        <w:pStyle w:val="Heading1"/>
        <w:spacing w:before="0" w:after="0"/>
      </w:pPr>
      <w:r>
        <w:lastRenderedPageBreak/>
        <w:t xml:space="preserve">Practical </w:t>
      </w:r>
      <w:r>
        <w:t>8</w:t>
      </w:r>
    </w:p>
    <w:p w14:paraId="6FB6F921" w14:textId="77777777" w:rsidR="006567C8" w:rsidRPr="006567C8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</w:pPr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Write a Python program to </w:t>
      </w:r>
      <w:proofErr w:type="spellStart"/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>to</w:t>
      </w:r>
      <w:proofErr w:type="spellEnd"/>
      <w:r w:rsidRPr="006567C8">
        <w:rPr>
          <w:rFonts w:asciiTheme="majorHAnsi" w:eastAsiaTheme="majorEastAsia" w:hAnsiTheme="majorHAnsi" w:cstheme="majorBidi"/>
          <w:caps/>
          <w:color w:val="007789" w:themeColor="accent1" w:themeShade="BF"/>
          <w:szCs w:val="20"/>
        </w:rPr>
        <w:t xml:space="preserve"> perform following operations on Tuple and</w:t>
      </w:r>
    </w:p>
    <w:p w14:paraId="59804D44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 xml:space="preserve">display the results after each operation: </w:t>
      </w:r>
    </w:p>
    <w:p w14:paraId="2A21014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(i) Create tuple with elements 65,12, 78 ,12, 23 and 7</w:t>
      </w:r>
    </w:p>
    <w:p w14:paraId="4F3B810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(ii) Display 4th element from starting and 2nd element from last.</w:t>
      </w:r>
    </w:p>
    <w:p w14:paraId="38D28B4B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Count the occurence of 12 in the tuple</w:t>
      </w:r>
    </w:p>
    <w:p w14:paraId="00367F3C" w14:textId="77777777" w:rsidR="006567C8" w:rsidRPr="006A6857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(iii) Create tuple containing all your subjects</w:t>
      </w:r>
    </w:p>
    <w:p w14:paraId="6619CA87" w14:textId="45BBE31C" w:rsidR="006567C8" w:rsidRDefault="006567C8" w:rsidP="006567C8">
      <w:pPr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</w:pPr>
      <w:r w:rsidRPr="006A6857">
        <w:rPr>
          <w:rFonts w:asciiTheme="majorHAnsi" w:eastAsiaTheme="majorEastAsia" w:hAnsiTheme="majorHAnsi" w:cstheme="majorBidi"/>
          <w:caps/>
          <w:color w:val="007789" w:themeColor="accent1" w:themeShade="BF"/>
          <w:sz w:val="20"/>
          <w:szCs w:val="18"/>
        </w:rPr>
        <w:t>(iv) Find minimum and maximum from both the tuple</w:t>
      </w:r>
    </w:p>
    <w:p w14:paraId="74261506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4016B5B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Start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proofErr w:type="gramEnd"/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65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78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23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807CB7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D3D5FA8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"ii. from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startring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"from last:"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[-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168B8E85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"iii.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occurence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2E739AB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9C152E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=(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DAA"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"NoSQL"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"Python"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"OOAD"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"CCV</w:t>
      </w:r>
      <w:proofErr w:type="spell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E59188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"iv.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Maximum:"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myTuple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B0CD6B6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gramStart"/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"iv. 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Minimum:</w:t>
      </w:r>
      <w:proofErr w:type="gram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proofErr w:type="gram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92719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Maximum:"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92719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proofErr w:type="spellEnd"/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92719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subjects</w:t>
      </w:r>
      <w:r w:rsidRPr="0092719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95E8D3" w14:textId="77777777" w:rsidR="0092719D" w:rsidRPr="0092719D" w:rsidRDefault="0092719D" w:rsidP="0092719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4B230C" w14:textId="2F33D242" w:rsidR="004B1691" w:rsidRDefault="006D4520" w:rsidP="006D4520">
      <w:pPr>
        <w:pStyle w:val="Heading3"/>
      </w:pPr>
      <w:r>
        <w:t>Output:</w:t>
      </w:r>
    </w:p>
    <w:p w14:paraId="4E28FD49" w14:textId="71E42DFD" w:rsidR="006D4520" w:rsidRPr="006D4520" w:rsidRDefault="00CB35AA" w:rsidP="006D4520">
      <w:r w:rsidRPr="00CB35AA">
        <w:drawing>
          <wp:inline distT="0" distB="0" distL="0" distR="0" wp14:anchorId="59C53F5D" wp14:editId="1996AA9C">
            <wp:extent cx="4747260" cy="1251216"/>
            <wp:effectExtent l="0" t="0" r="0" b="6350"/>
            <wp:docPr id="1704666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60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5772" cy="12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1C4AB" w14:textId="77777777" w:rsidR="00776711" w:rsidRDefault="00776711" w:rsidP="00583490"/>
    <w:p w14:paraId="6B3D2E5A" w14:textId="4F03A896" w:rsidR="00D5115E" w:rsidRPr="00D5115E" w:rsidRDefault="00D5115E" w:rsidP="00D5115E">
      <w:pPr>
        <w:spacing w:before="0" w:after="0"/>
      </w:pPr>
    </w:p>
    <w:sectPr w:rsidR="00D5115E" w:rsidRPr="00D5115E" w:rsidSect="005F6AC2">
      <w:footerReference w:type="default" r:id="rId19"/>
      <w:pgSz w:w="12240" w:h="15840"/>
      <w:pgMar w:top="851" w:right="1134" w:bottom="1247" w:left="1701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7B019" w14:textId="77777777" w:rsidR="003B0B39" w:rsidRDefault="003B0B39" w:rsidP="00C6554A">
      <w:pPr>
        <w:spacing w:before="0" w:after="0" w:line="240" w:lineRule="auto"/>
      </w:pPr>
      <w:r>
        <w:separator/>
      </w:r>
    </w:p>
  </w:endnote>
  <w:endnote w:type="continuationSeparator" w:id="0">
    <w:p w14:paraId="4E424274" w14:textId="77777777" w:rsidR="003B0B39" w:rsidRDefault="003B0B3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282C9" w14:textId="77777777" w:rsidR="00004D98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AA0D" w14:textId="77777777" w:rsidR="003B0B39" w:rsidRDefault="003B0B3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40645D5A" w14:textId="77777777" w:rsidR="003B0B39" w:rsidRDefault="003B0B3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594807">
    <w:abstractNumId w:val="9"/>
  </w:num>
  <w:num w:numId="2" w16cid:durableId="720446855">
    <w:abstractNumId w:val="8"/>
  </w:num>
  <w:num w:numId="3" w16cid:durableId="1360206211">
    <w:abstractNumId w:val="8"/>
  </w:num>
  <w:num w:numId="4" w16cid:durableId="1487436895">
    <w:abstractNumId w:val="9"/>
  </w:num>
  <w:num w:numId="5" w16cid:durableId="1673755542">
    <w:abstractNumId w:val="12"/>
  </w:num>
  <w:num w:numId="6" w16cid:durableId="117450793">
    <w:abstractNumId w:val="10"/>
  </w:num>
  <w:num w:numId="7" w16cid:durableId="360984164">
    <w:abstractNumId w:val="11"/>
  </w:num>
  <w:num w:numId="8" w16cid:durableId="139930839">
    <w:abstractNumId w:val="7"/>
  </w:num>
  <w:num w:numId="9" w16cid:durableId="1522470432">
    <w:abstractNumId w:val="6"/>
  </w:num>
  <w:num w:numId="10" w16cid:durableId="770976746">
    <w:abstractNumId w:val="5"/>
  </w:num>
  <w:num w:numId="11" w16cid:durableId="1355577959">
    <w:abstractNumId w:val="4"/>
  </w:num>
  <w:num w:numId="12" w16cid:durableId="170995909">
    <w:abstractNumId w:val="3"/>
  </w:num>
  <w:num w:numId="13" w16cid:durableId="1016466171">
    <w:abstractNumId w:val="2"/>
  </w:num>
  <w:num w:numId="14" w16cid:durableId="1490175399">
    <w:abstractNumId w:val="1"/>
  </w:num>
  <w:num w:numId="15" w16cid:durableId="1728527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8E"/>
    <w:rsid w:val="00004D98"/>
    <w:rsid w:val="00010A06"/>
    <w:rsid w:val="00037366"/>
    <w:rsid w:val="00040C41"/>
    <w:rsid w:val="000456C1"/>
    <w:rsid w:val="00056A81"/>
    <w:rsid w:val="00064E35"/>
    <w:rsid w:val="000B3AE3"/>
    <w:rsid w:val="000C4233"/>
    <w:rsid w:val="0011639F"/>
    <w:rsid w:val="00137876"/>
    <w:rsid w:val="001518F8"/>
    <w:rsid w:val="001676DC"/>
    <w:rsid w:val="0017126A"/>
    <w:rsid w:val="001A3385"/>
    <w:rsid w:val="001A409B"/>
    <w:rsid w:val="001B7C79"/>
    <w:rsid w:val="0020256C"/>
    <w:rsid w:val="00221E78"/>
    <w:rsid w:val="0022691A"/>
    <w:rsid w:val="00230BFC"/>
    <w:rsid w:val="002370AF"/>
    <w:rsid w:val="002554CD"/>
    <w:rsid w:val="0026041B"/>
    <w:rsid w:val="002745EA"/>
    <w:rsid w:val="00275995"/>
    <w:rsid w:val="00293B83"/>
    <w:rsid w:val="002A066C"/>
    <w:rsid w:val="002A29C5"/>
    <w:rsid w:val="002B4294"/>
    <w:rsid w:val="00323CB8"/>
    <w:rsid w:val="00333D0D"/>
    <w:rsid w:val="0037025C"/>
    <w:rsid w:val="0038641E"/>
    <w:rsid w:val="003B0B39"/>
    <w:rsid w:val="003B1BCD"/>
    <w:rsid w:val="003D1712"/>
    <w:rsid w:val="003E5144"/>
    <w:rsid w:val="004356F1"/>
    <w:rsid w:val="00472BF1"/>
    <w:rsid w:val="00474891"/>
    <w:rsid w:val="004B1691"/>
    <w:rsid w:val="004C049F"/>
    <w:rsid w:val="005000E2"/>
    <w:rsid w:val="005116B1"/>
    <w:rsid w:val="005150C0"/>
    <w:rsid w:val="005401CF"/>
    <w:rsid w:val="00551C63"/>
    <w:rsid w:val="00583490"/>
    <w:rsid w:val="00584E3C"/>
    <w:rsid w:val="00587EFF"/>
    <w:rsid w:val="005A09FA"/>
    <w:rsid w:val="005B3B60"/>
    <w:rsid w:val="005C54BE"/>
    <w:rsid w:val="005E0231"/>
    <w:rsid w:val="005E0490"/>
    <w:rsid w:val="005F1559"/>
    <w:rsid w:val="005F6AC2"/>
    <w:rsid w:val="0065633B"/>
    <w:rsid w:val="006567C8"/>
    <w:rsid w:val="006A3CE7"/>
    <w:rsid w:val="006A6857"/>
    <w:rsid w:val="006D15ED"/>
    <w:rsid w:val="006D4520"/>
    <w:rsid w:val="006D4FDB"/>
    <w:rsid w:val="00711061"/>
    <w:rsid w:val="00713A2E"/>
    <w:rsid w:val="00721691"/>
    <w:rsid w:val="007632A3"/>
    <w:rsid w:val="00776711"/>
    <w:rsid w:val="0078198E"/>
    <w:rsid w:val="00797A45"/>
    <w:rsid w:val="007C09B5"/>
    <w:rsid w:val="007E1F9D"/>
    <w:rsid w:val="007F56D5"/>
    <w:rsid w:val="00834496"/>
    <w:rsid w:val="00852749"/>
    <w:rsid w:val="008556EF"/>
    <w:rsid w:val="00860516"/>
    <w:rsid w:val="00864589"/>
    <w:rsid w:val="00885925"/>
    <w:rsid w:val="00887886"/>
    <w:rsid w:val="00897A8D"/>
    <w:rsid w:val="008B41C0"/>
    <w:rsid w:val="0092168C"/>
    <w:rsid w:val="0092719D"/>
    <w:rsid w:val="00931EEE"/>
    <w:rsid w:val="00933539"/>
    <w:rsid w:val="0094514A"/>
    <w:rsid w:val="00974198"/>
    <w:rsid w:val="009B39C5"/>
    <w:rsid w:val="009C474F"/>
    <w:rsid w:val="009C781B"/>
    <w:rsid w:val="009D3A38"/>
    <w:rsid w:val="00A25D10"/>
    <w:rsid w:val="00A42A0D"/>
    <w:rsid w:val="00A8163C"/>
    <w:rsid w:val="00AA6DBE"/>
    <w:rsid w:val="00AD2314"/>
    <w:rsid w:val="00AF0C91"/>
    <w:rsid w:val="00B027B9"/>
    <w:rsid w:val="00B059CC"/>
    <w:rsid w:val="00B06CC5"/>
    <w:rsid w:val="00B24563"/>
    <w:rsid w:val="00B57733"/>
    <w:rsid w:val="00B74127"/>
    <w:rsid w:val="00B854CE"/>
    <w:rsid w:val="00BC033E"/>
    <w:rsid w:val="00BC1109"/>
    <w:rsid w:val="00BD3355"/>
    <w:rsid w:val="00BD7868"/>
    <w:rsid w:val="00C11804"/>
    <w:rsid w:val="00C4067B"/>
    <w:rsid w:val="00C43D58"/>
    <w:rsid w:val="00C47669"/>
    <w:rsid w:val="00C6554A"/>
    <w:rsid w:val="00CA2105"/>
    <w:rsid w:val="00CB1239"/>
    <w:rsid w:val="00CB35AA"/>
    <w:rsid w:val="00CC4DD4"/>
    <w:rsid w:val="00CF7999"/>
    <w:rsid w:val="00D23BC0"/>
    <w:rsid w:val="00D24D9D"/>
    <w:rsid w:val="00D5115E"/>
    <w:rsid w:val="00D61446"/>
    <w:rsid w:val="00D625B6"/>
    <w:rsid w:val="00D66FD7"/>
    <w:rsid w:val="00D90C7E"/>
    <w:rsid w:val="00DA1F56"/>
    <w:rsid w:val="00E23E03"/>
    <w:rsid w:val="00E25776"/>
    <w:rsid w:val="00E85D54"/>
    <w:rsid w:val="00EB3D2D"/>
    <w:rsid w:val="00EB7DB6"/>
    <w:rsid w:val="00ED7C44"/>
    <w:rsid w:val="00F112EF"/>
    <w:rsid w:val="00F42873"/>
    <w:rsid w:val="00F47455"/>
    <w:rsid w:val="00FE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3CE7B8"/>
  <w15:chartTrackingRefBased/>
  <w15:docId w15:val="{7F1281D7-5995-4407-B4A1-3521067B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7C8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78198E"/>
    <w:rPr>
      <w:color w:val="605E5C"/>
      <w:shd w:val="clear" w:color="auto" w:fill="E1DFDD"/>
    </w:rPr>
  </w:style>
  <w:style w:type="paragraph" w:customStyle="1" w:styleId="210D3DA2052B42A4822153C8CE2D766C">
    <w:name w:val="210D3DA2052B42A4822153C8CE2D766C"/>
    <w:rsid w:val="0078198E"/>
    <w:pPr>
      <w:spacing w:before="0" w:after="160" w:line="259" w:lineRule="auto"/>
    </w:pPr>
    <w:rPr>
      <w:rFonts w:eastAsiaTheme="minorEastAsia"/>
      <w:color w:val="auto"/>
      <w:kern w:val="2"/>
      <w:lang w:val="en-IN" w:eastAsia="en-IN"/>
      <w14:ligatures w14:val="standardContextual"/>
    </w:rPr>
  </w:style>
  <w:style w:type="paragraph" w:styleId="ListParagraph">
    <w:name w:val="List Paragraph"/>
    <w:basedOn w:val="Normal"/>
    <w:uiPriority w:val="34"/>
    <w:unhideWhenUsed/>
    <w:qFormat/>
    <w:rsid w:val="00FE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0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mit-joshi814/Learning-python/tree/main/collage/Task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c3d2.de/news/event-20170824-pydd.html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j\AppData\Local\Microsoft\Office\16.0\DTS\en-IN%7bF76BA5A1-986E-4C1B-B832-EF92A5E6FFFF%7d\%7b31230193-64F1-43E1-8C6F-5BBC6FBB3E5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E3C54E-D82F-40D5-815B-A0E81CC00F9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29C81-AC2B-4317-A6AB-16E002A76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{31230193-64F1-43E1-8C6F-5BBC6FBB3E5E}tf02835058_win32</Template>
  <TotalTime>342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</cp:lastModifiedBy>
  <cp:revision>196</cp:revision>
  <dcterms:created xsi:type="dcterms:W3CDTF">2023-07-20T13:37:00Z</dcterms:created>
  <dcterms:modified xsi:type="dcterms:W3CDTF">2023-08-07T15:26:00Z</dcterms:modified>
</cp:coreProperties>
</file>